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1BA" w:rsidRDefault="00A56638" w:rsidP="009671BA">
      <w:pPr>
        <w:spacing w:line="360" w:lineRule="auto"/>
        <w:jc w:val="center"/>
      </w:pPr>
      <w:r w:rsidRPr="00A70CB4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C0B424" wp14:editId="44CBA2FE">
                <wp:simplePos x="0" y="0"/>
                <wp:positionH relativeFrom="column">
                  <wp:posOffset>1243965</wp:posOffset>
                </wp:positionH>
                <wp:positionV relativeFrom="paragraph">
                  <wp:posOffset>46033</wp:posOffset>
                </wp:positionV>
                <wp:extent cx="1828800" cy="843148"/>
                <wp:effectExtent l="0" t="0" r="0" b="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431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6638" w:rsidRPr="00A56638" w:rsidRDefault="008C33FD" w:rsidP="00A56638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C33FD">
                              <w:rPr>
                                <w:b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DATOS BIOGRÁFICOS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1 Cuadro de texto" o:spid="_x0000_s1026" type="#_x0000_t202" style="position:absolute;left:0;text-align:left;margin-left:97.95pt;margin-top:3.6pt;width:2in;height:66.4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" filled="f" stroked="f">
                <v:textbox>
                  <w:txbxContent>
                    <w:p w:rsidR="00A56638" w:rsidRPr="00A56638" w:rsidRDefault="008C33FD" w:rsidP="00A56638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8C33FD">
                        <w:rPr>
                          <w:b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DATOS BIOGRÁFICOS</w:t>
                      </w:r>
                    </w:p>
                  </w:txbxContent>
                </v:textbox>
              </v:shape>
            </w:pict>
          </mc:Fallback>
        </mc:AlternateContent>
      </w:r>
    </w:p>
    <w:p w:rsidR="00A56638" w:rsidRPr="00A70CB4" w:rsidRDefault="004E14C6" w:rsidP="009671BA">
      <w:pPr>
        <w:spacing w:line="360" w:lineRule="auto"/>
        <w:jc w:val="center"/>
      </w:pPr>
      <w:r w:rsidRPr="00A70CB4">
        <w:t xml:space="preserve"> </w:t>
      </w:r>
    </w:p>
    <w:p w:rsidR="002248D8" w:rsidRPr="00A70CB4" w:rsidRDefault="004E14C6" w:rsidP="00473832">
      <w:pPr>
        <w:spacing w:line="360" w:lineRule="auto"/>
      </w:pPr>
      <w:r w:rsidRPr="00A70CB4">
        <w:t>________________</w:t>
      </w:r>
      <w:r w:rsidR="00C07702" w:rsidRPr="00A70CB4">
        <w:t>_________</w:t>
      </w:r>
      <w:r w:rsidRPr="00A70CB4">
        <w:t>__</w:t>
      </w:r>
      <w:r w:rsidR="00C07702" w:rsidRPr="00A70CB4">
        <w:t>__</w:t>
      </w:r>
      <w:r w:rsidRPr="00A70CB4">
        <w:t>______</w:t>
      </w:r>
      <w:r w:rsidR="00EF0A2D" w:rsidRPr="00A70CB4">
        <w:t>_</w:t>
      </w:r>
      <w:r w:rsidRPr="00A70CB4">
        <w:t>_        ____</w:t>
      </w:r>
      <w:r w:rsidR="00C07702" w:rsidRPr="00A70CB4">
        <w:t>__</w:t>
      </w:r>
      <w:r w:rsidRPr="00A70CB4">
        <w:t>______________________      ___</w:t>
      </w:r>
      <w:r w:rsidR="00C07702" w:rsidRPr="00A70CB4">
        <w:t>_____</w:t>
      </w:r>
      <w:r w:rsidRPr="00A70CB4">
        <w:t xml:space="preserve">___________________ </w:t>
      </w:r>
    </w:p>
    <w:p w:rsidR="004E14C6" w:rsidRPr="00A70CB4" w:rsidRDefault="004E14C6" w:rsidP="00473832">
      <w:pPr>
        <w:spacing w:line="360" w:lineRule="auto"/>
        <w:rPr>
          <w:sz w:val="32"/>
        </w:rPr>
      </w:pPr>
      <w:r w:rsidRPr="00A70CB4">
        <w:tab/>
      </w:r>
      <w:r w:rsidRPr="00A70CB4">
        <w:rPr>
          <w:sz w:val="28"/>
        </w:rPr>
        <w:t xml:space="preserve"> </w:t>
      </w:r>
      <w:r w:rsidR="00C07702" w:rsidRPr="00A70CB4">
        <w:rPr>
          <w:sz w:val="28"/>
        </w:rPr>
        <w:t xml:space="preserve">               </w:t>
      </w:r>
      <w:r w:rsidRPr="00A70CB4">
        <w:rPr>
          <w:sz w:val="28"/>
        </w:rPr>
        <w:t xml:space="preserve"> Nombre</w:t>
      </w:r>
      <w:r w:rsidRPr="00A70CB4">
        <w:rPr>
          <w:sz w:val="28"/>
        </w:rPr>
        <w:tab/>
      </w:r>
      <w:r w:rsidRPr="00A70CB4">
        <w:rPr>
          <w:sz w:val="28"/>
        </w:rPr>
        <w:tab/>
      </w:r>
      <w:r w:rsidRPr="00A70CB4">
        <w:rPr>
          <w:sz w:val="28"/>
        </w:rPr>
        <w:tab/>
      </w:r>
      <w:r w:rsidR="00C07702" w:rsidRPr="00A70CB4">
        <w:rPr>
          <w:sz w:val="28"/>
        </w:rPr>
        <w:t xml:space="preserve"> </w:t>
      </w:r>
      <w:r w:rsidRPr="00A70CB4">
        <w:rPr>
          <w:sz w:val="28"/>
        </w:rPr>
        <w:t xml:space="preserve"> </w:t>
      </w:r>
      <w:r w:rsidR="00C07702" w:rsidRPr="00A70CB4">
        <w:rPr>
          <w:sz w:val="28"/>
        </w:rPr>
        <w:t xml:space="preserve">            </w:t>
      </w:r>
      <w:r w:rsidRPr="00A70CB4">
        <w:rPr>
          <w:sz w:val="28"/>
        </w:rPr>
        <w:t xml:space="preserve"> </w:t>
      </w:r>
      <w:r w:rsidR="00B45B98" w:rsidRPr="00A70CB4">
        <w:rPr>
          <w:sz w:val="28"/>
        </w:rPr>
        <w:t>Primer Apellido</w:t>
      </w:r>
      <w:r w:rsidRPr="00A70CB4">
        <w:rPr>
          <w:sz w:val="28"/>
        </w:rPr>
        <w:t xml:space="preserve">                </w:t>
      </w:r>
      <w:r w:rsidR="00C07702" w:rsidRPr="00A70CB4">
        <w:rPr>
          <w:sz w:val="28"/>
        </w:rPr>
        <w:t xml:space="preserve">   </w:t>
      </w:r>
      <w:r w:rsidR="00473832" w:rsidRPr="00A70CB4">
        <w:rPr>
          <w:sz w:val="28"/>
        </w:rPr>
        <w:t xml:space="preserve">  </w:t>
      </w:r>
      <w:r w:rsidRPr="00A70CB4">
        <w:rPr>
          <w:sz w:val="28"/>
        </w:rPr>
        <w:t xml:space="preserve"> Segundo Apellido</w:t>
      </w:r>
    </w:p>
    <w:p w:rsidR="004418DB" w:rsidRPr="00A70CB4" w:rsidRDefault="004418DB" w:rsidP="00473832">
      <w:pPr>
        <w:spacing w:line="360" w:lineRule="auto"/>
      </w:pPr>
      <w:r w:rsidRPr="00A70CB4">
        <w:rPr>
          <w:sz w:val="28"/>
        </w:rPr>
        <w:t xml:space="preserve">No. </w:t>
      </w:r>
      <w:r w:rsidR="00B45B98" w:rsidRPr="00A70CB4">
        <w:rPr>
          <w:sz w:val="28"/>
        </w:rPr>
        <w:t xml:space="preserve">Identificación: </w:t>
      </w:r>
      <w:r w:rsidR="000016DD" w:rsidRPr="00A70CB4">
        <w:t>_</w:t>
      </w:r>
      <w:r w:rsidR="00D86575" w:rsidRPr="00A70CB4">
        <w:t>___</w:t>
      </w:r>
      <w:r w:rsidR="000016DD" w:rsidRPr="00A70CB4">
        <w:t>___</w:t>
      </w:r>
      <w:r w:rsidR="00432E59" w:rsidRPr="00A70CB4">
        <w:t xml:space="preserve"> - </w:t>
      </w:r>
      <w:r w:rsidR="000016DD" w:rsidRPr="00A70CB4">
        <w:t>_</w:t>
      </w:r>
      <w:r w:rsidR="00D86575" w:rsidRPr="00A70CB4">
        <w:t>___</w:t>
      </w:r>
      <w:r w:rsidR="000016DD" w:rsidRPr="00A70CB4">
        <w:t>____</w:t>
      </w:r>
      <w:r w:rsidR="00432E59" w:rsidRPr="00A70CB4">
        <w:t xml:space="preserve"> - </w:t>
      </w:r>
      <w:r w:rsidR="00D86575" w:rsidRPr="00A70CB4">
        <w:t>__</w:t>
      </w:r>
      <w:r w:rsidR="000016DD" w:rsidRPr="00A70CB4">
        <w:t>____</w:t>
      </w:r>
      <w:r w:rsidR="0072137E" w:rsidRPr="00A70CB4">
        <w:t>_</w:t>
      </w:r>
      <w:r w:rsidR="000016DD" w:rsidRPr="00A70CB4">
        <w:t xml:space="preserve"> </w:t>
      </w:r>
      <w:r w:rsidR="00D86575" w:rsidRPr="00A70CB4">
        <w:t xml:space="preserve"> </w:t>
      </w:r>
      <w:r w:rsidR="000016DD" w:rsidRPr="00A70CB4">
        <w:t xml:space="preserve"> </w:t>
      </w:r>
      <w:r w:rsidRPr="00A70CB4">
        <w:rPr>
          <w:sz w:val="28"/>
        </w:rPr>
        <w:t>Fecha de Nacimiento:</w:t>
      </w:r>
      <w:r w:rsidR="000016DD" w:rsidRPr="00A70CB4">
        <w:rPr>
          <w:sz w:val="28"/>
        </w:rPr>
        <w:t xml:space="preserve"> </w:t>
      </w:r>
      <w:r w:rsidR="0072137E" w:rsidRPr="00A70CB4">
        <w:t>___</w:t>
      </w:r>
      <w:r w:rsidR="00D86575" w:rsidRPr="00A70CB4">
        <w:t>___</w:t>
      </w:r>
      <w:r w:rsidR="0072137E" w:rsidRPr="00A70CB4">
        <w:t>__ /_</w:t>
      </w:r>
      <w:r w:rsidR="00D86575" w:rsidRPr="00A70CB4">
        <w:t>__</w:t>
      </w:r>
      <w:r w:rsidR="0072137E" w:rsidRPr="00A70CB4">
        <w:t>__</w:t>
      </w:r>
      <w:r w:rsidR="00D86575" w:rsidRPr="00A70CB4">
        <w:t>__</w:t>
      </w:r>
      <w:r w:rsidR="000016DD" w:rsidRPr="00A70CB4">
        <w:t>__ /_</w:t>
      </w:r>
      <w:r w:rsidR="00D86575" w:rsidRPr="00A70CB4">
        <w:t>__</w:t>
      </w:r>
      <w:r w:rsidR="0072137E" w:rsidRPr="00A70CB4">
        <w:t>____</w:t>
      </w:r>
      <w:r w:rsidR="00A56638" w:rsidRPr="00A70CB4">
        <w:t>_</w:t>
      </w:r>
    </w:p>
    <w:p w:rsidR="001E371A" w:rsidRPr="00A70CB4" w:rsidRDefault="001E371A" w:rsidP="00473832">
      <w:pPr>
        <w:spacing w:line="360" w:lineRule="auto"/>
        <w:rPr>
          <w:sz w:val="28"/>
        </w:rPr>
      </w:pPr>
      <w:r w:rsidRPr="00A70CB4">
        <w:rPr>
          <w:sz w:val="28"/>
        </w:rPr>
        <w:t xml:space="preserve">Lugar de Nacimiento: </w:t>
      </w:r>
      <w:r w:rsidR="00327321" w:rsidRPr="00A70CB4">
        <w:rPr>
          <w:sz w:val="28"/>
        </w:rPr>
        <w:t xml:space="preserve"> </w:t>
      </w:r>
    </w:p>
    <w:p w:rsidR="001E371A" w:rsidRPr="00A70CB4" w:rsidRDefault="00BE7F91" w:rsidP="00473832">
      <w:pPr>
        <w:spacing w:line="360" w:lineRule="auto"/>
      </w:pPr>
      <w:r w:rsidRPr="00A70CB4">
        <w:t xml:space="preserve">  ___________</w:t>
      </w:r>
      <w:r w:rsidR="00D86575" w:rsidRPr="00A70CB4">
        <w:t>_______</w:t>
      </w:r>
      <w:r w:rsidRPr="00A70CB4">
        <w:t xml:space="preserve">______      </w:t>
      </w:r>
      <w:r w:rsidR="001E371A" w:rsidRPr="00A70CB4">
        <w:t>__</w:t>
      </w:r>
      <w:r w:rsidRPr="00A70CB4">
        <w:t>____</w:t>
      </w:r>
      <w:r w:rsidR="001E371A" w:rsidRPr="00A70CB4">
        <w:t>____</w:t>
      </w:r>
      <w:r w:rsidRPr="00A70CB4">
        <w:t>__</w:t>
      </w:r>
      <w:r w:rsidR="00D86575" w:rsidRPr="00A70CB4">
        <w:t>____</w:t>
      </w:r>
      <w:r w:rsidRPr="00A70CB4">
        <w:t>__</w:t>
      </w:r>
      <w:r w:rsidR="001E371A" w:rsidRPr="00A70CB4">
        <w:t xml:space="preserve">_____   </w:t>
      </w:r>
      <w:r w:rsidRPr="00A70CB4">
        <w:t xml:space="preserve"> ____</w:t>
      </w:r>
      <w:r w:rsidR="00D86575" w:rsidRPr="00A70CB4">
        <w:t>___</w:t>
      </w:r>
      <w:r w:rsidRPr="00A70CB4">
        <w:t>______________     __________</w:t>
      </w:r>
      <w:r w:rsidR="001E371A" w:rsidRPr="00A70CB4">
        <w:t>_</w:t>
      </w:r>
      <w:r w:rsidR="00D86575" w:rsidRPr="00A70CB4">
        <w:t>____</w:t>
      </w:r>
      <w:r w:rsidR="001E371A" w:rsidRPr="00A70CB4">
        <w:t>_______</w:t>
      </w:r>
    </w:p>
    <w:p w:rsidR="001E371A" w:rsidRPr="00A70CB4" w:rsidRDefault="001E371A" w:rsidP="00473832">
      <w:pPr>
        <w:spacing w:line="360" w:lineRule="auto"/>
      </w:pPr>
      <w:r w:rsidRPr="00A70CB4">
        <w:rPr>
          <w:sz w:val="28"/>
        </w:rPr>
        <w:t xml:space="preserve">    </w:t>
      </w:r>
      <w:r w:rsidR="00BE7F91" w:rsidRPr="00A70CB4">
        <w:rPr>
          <w:sz w:val="28"/>
        </w:rPr>
        <w:t xml:space="preserve">   </w:t>
      </w:r>
      <w:r w:rsidR="00D86575" w:rsidRPr="00A70CB4">
        <w:rPr>
          <w:sz w:val="28"/>
        </w:rPr>
        <w:tab/>
        <w:t xml:space="preserve">        </w:t>
      </w:r>
      <w:r w:rsidR="00BE7F91" w:rsidRPr="00A70CB4">
        <w:rPr>
          <w:sz w:val="28"/>
        </w:rPr>
        <w:t xml:space="preserve">  País</w:t>
      </w:r>
      <w:r w:rsidRPr="00A70CB4">
        <w:t xml:space="preserve">      </w:t>
      </w:r>
      <w:r w:rsidR="00BE7F91" w:rsidRPr="00A70CB4">
        <w:tab/>
      </w:r>
      <w:r w:rsidR="00BE7F91" w:rsidRPr="00A70CB4">
        <w:tab/>
      </w:r>
      <w:r w:rsidR="00BE7F91" w:rsidRPr="00A70CB4">
        <w:tab/>
      </w:r>
      <w:r w:rsidR="00D86575" w:rsidRPr="00A70CB4">
        <w:t xml:space="preserve">      </w:t>
      </w:r>
      <w:r w:rsidRPr="00A70CB4">
        <w:rPr>
          <w:sz w:val="28"/>
        </w:rPr>
        <w:t>Provincia</w:t>
      </w:r>
      <w:r w:rsidRPr="00A70CB4">
        <w:tab/>
      </w:r>
      <w:r w:rsidRPr="00A70CB4">
        <w:tab/>
        <w:t xml:space="preserve">   </w:t>
      </w:r>
      <w:r w:rsidR="00D86575" w:rsidRPr="00A70CB4">
        <w:t xml:space="preserve">              </w:t>
      </w:r>
      <w:r w:rsidRPr="00A70CB4">
        <w:t xml:space="preserve">  </w:t>
      </w:r>
      <w:r w:rsidRPr="00A70CB4">
        <w:rPr>
          <w:sz w:val="28"/>
        </w:rPr>
        <w:t>Cantón</w:t>
      </w:r>
      <w:r w:rsidR="00BE7F91" w:rsidRPr="00A70CB4">
        <w:tab/>
      </w:r>
      <w:r w:rsidR="00BE7F91" w:rsidRPr="00A70CB4">
        <w:tab/>
        <w:t xml:space="preserve">     </w:t>
      </w:r>
      <w:r w:rsidR="00D86575" w:rsidRPr="00A70CB4">
        <w:t xml:space="preserve">         </w:t>
      </w:r>
      <w:r w:rsidRPr="00A70CB4">
        <w:rPr>
          <w:sz w:val="28"/>
        </w:rPr>
        <w:t>Distrito</w:t>
      </w:r>
    </w:p>
    <w:p w:rsidR="004418DB" w:rsidRPr="00A70CB4" w:rsidRDefault="00D86575" w:rsidP="00473832">
      <w:pPr>
        <w:spacing w:line="360" w:lineRule="auto"/>
      </w:pPr>
      <w:r w:rsidRPr="00A70CB4">
        <w:rPr>
          <w:noProof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3FE8C1" wp14:editId="7FD0F4C6">
                <wp:simplePos x="0" y="0"/>
                <wp:positionH relativeFrom="column">
                  <wp:posOffset>5271580</wp:posOffset>
                </wp:positionH>
                <wp:positionV relativeFrom="paragraph">
                  <wp:posOffset>35560</wp:posOffset>
                </wp:positionV>
                <wp:extent cx="241300" cy="189865"/>
                <wp:effectExtent l="38100" t="38100" r="82550" b="11493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89865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 Rectángulo" o:spid="_x0000_s1026" style="position:absolute;margin-left:415.1pt;margin-top:2.8pt;width:19pt;height:14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" fillcolor="white [3201]" strokecolor="#4bacc6 [3208]" strokeweight="2pt">
                <v:shadow on="t" color="black" opacity="26214f" origin="-.5,-.5" offset=".74836mm,.74836mm"/>
              </v:rect>
            </w:pict>
          </mc:Fallback>
        </mc:AlternateContent>
      </w:r>
      <w:r w:rsidR="00473832" w:rsidRPr="00A70CB4">
        <w:rPr>
          <w:noProof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4B5DC3" wp14:editId="7C58C68C">
                <wp:simplePos x="0" y="0"/>
                <wp:positionH relativeFrom="column">
                  <wp:posOffset>3554540</wp:posOffset>
                </wp:positionH>
                <wp:positionV relativeFrom="paragraph">
                  <wp:posOffset>27305</wp:posOffset>
                </wp:positionV>
                <wp:extent cx="241300" cy="189865"/>
                <wp:effectExtent l="38100" t="38100" r="82550" b="11493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89865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6" style="position:absolute;margin-left:279.9pt;margin-top:2.15pt;width:19pt;height:1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" fillcolor="white [3201]" strokecolor="#4bacc6 [3208]" strokeweight="2pt">
                <v:shadow on="t" color="black" opacity="26214f" origin="-.5,-.5" offset=".74836mm,.74836mm"/>
              </v:rect>
            </w:pict>
          </mc:Fallback>
        </mc:AlternateContent>
      </w:r>
      <w:r w:rsidR="004418DB" w:rsidRPr="00A70CB4">
        <w:rPr>
          <w:sz w:val="28"/>
        </w:rPr>
        <w:t xml:space="preserve">Edad: </w:t>
      </w:r>
      <w:r w:rsidR="004418DB" w:rsidRPr="00A70CB4">
        <w:t>_________________</w:t>
      </w:r>
      <w:r w:rsidR="00A847F8" w:rsidRPr="00A70CB4">
        <w:t xml:space="preserve"> </w:t>
      </w:r>
      <w:r w:rsidR="00A847F8" w:rsidRPr="00A70CB4">
        <w:rPr>
          <w:sz w:val="28"/>
        </w:rPr>
        <w:t>años</w:t>
      </w:r>
      <w:r w:rsidR="00473832" w:rsidRPr="00A70CB4">
        <w:rPr>
          <w:sz w:val="28"/>
        </w:rPr>
        <w:t xml:space="preserve">    </w:t>
      </w:r>
      <w:r w:rsidRPr="00A70CB4">
        <w:rPr>
          <w:sz w:val="28"/>
        </w:rPr>
        <w:t xml:space="preserve">                 </w:t>
      </w:r>
      <w:r w:rsidR="004418DB" w:rsidRPr="00A70CB4">
        <w:rPr>
          <w:sz w:val="28"/>
          <w:szCs w:val="28"/>
        </w:rPr>
        <w:t>Sexo:</w:t>
      </w:r>
      <w:r w:rsidR="00473832" w:rsidRPr="00A70CB4">
        <w:rPr>
          <w:sz w:val="24"/>
        </w:rPr>
        <w:t xml:space="preserve">                  </w:t>
      </w:r>
      <w:r w:rsidR="004418DB" w:rsidRPr="00A70CB4">
        <w:rPr>
          <w:sz w:val="28"/>
        </w:rPr>
        <w:t xml:space="preserve">Femenino   </w:t>
      </w:r>
      <w:r w:rsidR="00B45B98" w:rsidRPr="00A70CB4">
        <w:tab/>
        <w:t xml:space="preserve"> </w:t>
      </w:r>
      <w:r w:rsidR="00473832" w:rsidRPr="00A70CB4">
        <w:t xml:space="preserve">          </w:t>
      </w:r>
      <w:r w:rsidR="004418DB" w:rsidRPr="00A70CB4">
        <w:t xml:space="preserve">  </w:t>
      </w:r>
      <w:r w:rsidR="00473832" w:rsidRPr="00A70CB4">
        <w:t xml:space="preserve">         </w:t>
      </w:r>
      <w:r w:rsidR="004418DB" w:rsidRPr="00A70CB4">
        <w:rPr>
          <w:sz w:val="28"/>
        </w:rPr>
        <w:t>Masculino</w:t>
      </w:r>
    </w:p>
    <w:p w:rsidR="004418DB" w:rsidRPr="00A70CB4" w:rsidRDefault="00A2482F" w:rsidP="00473832">
      <w:pPr>
        <w:spacing w:line="360" w:lineRule="auto"/>
      </w:pPr>
      <w:r w:rsidRPr="00A70CB4">
        <w:rPr>
          <w:noProof/>
          <w:sz w:val="28"/>
          <w:lang w:eastAsia="es-C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C5D85A" wp14:editId="6509D952">
                <wp:simplePos x="0" y="0"/>
                <wp:positionH relativeFrom="column">
                  <wp:posOffset>2355850</wp:posOffset>
                </wp:positionH>
                <wp:positionV relativeFrom="paragraph">
                  <wp:posOffset>423990</wp:posOffset>
                </wp:positionV>
                <wp:extent cx="241300" cy="189865"/>
                <wp:effectExtent l="38100" t="38100" r="82550" b="11493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89865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6" style="position:absolute;margin-left:185.5pt;margin-top:33.4pt;width:19pt;height:14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" fillcolor="white [3201]" strokecolor="#4bacc6 [3208]" strokeweight="2pt">
                <v:shadow on="t" color="black" opacity="26214f" origin="-.5,-.5" offset=".74836mm,.74836mm"/>
              </v:rect>
            </w:pict>
          </mc:Fallback>
        </mc:AlternateContent>
      </w:r>
      <w:r w:rsidRPr="00A70CB4">
        <w:rPr>
          <w:noProof/>
          <w:sz w:val="28"/>
          <w:lang w:eastAsia="es-C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E31CE5" wp14:editId="34D84B91">
                <wp:simplePos x="0" y="0"/>
                <wp:positionH relativeFrom="column">
                  <wp:posOffset>1120775</wp:posOffset>
                </wp:positionH>
                <wp:positionV relativeFrom="paragraph">
                  <wp:posOffset>434150</wp:posOffset>
                </wp:positionV>
                <wp:extent cx="241300" cy="189865"/>
                <wp:effectExtent l="38100" t="38100" r="82550" b="11493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89865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B98" w:rsidRDefault="00B45B98" w:rsidP="00B45B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27" style="position:absolute;margin-left:88.25pt;margin-top:34.2pt;width:19pt;height:14.9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" fillcolor="white [3201]" strokecolor="#4bacc6 [3208]" strokeweight="2pt">
                <v:shadow on="t" color="black" opacity="26214f" origin="-.5,-.5" offset=".74836mm,.74836mm"/>
                <v:textbox>
                  <w:txbxContent>
                    <w:p w:rsidR="00B45B98" w:rsidRDefault="00B45B98" w:rsidP="00B45B9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45B98" w:rsidRPr="00A70CB4">
        <w:rPr>
          <w:noProof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D7D35D" wp14:editId="3AD480E2">
                <wp:simplePos x="0" y="0"/>
                <wp:positionH relativeFrom="column">
                  <wp:posOffset>3706050</wp:posOffset>
                </wp:positionH>
                <wp:positionV relativeFrom="paragraph">
                  <wp:posOffset>13970</wp:posOffset>
                </wp:positionV>
                <wp:extent cx="241300" cy="189865"/>
                <wp:effectExtent l="38100" t="38100" r="82550" b="11493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89865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26" style="position:absolute;margin-left:291.8pt;margin-top:1.1pt;width:19pt;height:14.9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" fillcolor="white [3201]" strokecolor="#4bacc6 [3208]" strokeweight="2pt">
                <v:shadow on="t" color="black" opacity="26214f" origin="-.5,-.5" offset=".74836mm,.74836mm"/>
              </v:rect>
            </w:pict>
          </mc:Fallback>
        </mc:AlternateContent>
      </w:r>
      <w:r w:rsidR="00B45B98" w:rsidRPr="00A70CB4">
        <w:rPr>
          <w:noProof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613FBD" wp14:editId="7ED6DCC5">
                <wp:simplePos x="0" y="0"/>
                <wp:positionH relativeFrom="column">
                  <wp:posOffset>2342705</wp:posOffset>
                </wp:positionH>
                <wp:positionV relativeFrom="paragraph">
                  <wp:posOffset>13335</wp:posOffset>
                </wp:positionV>
                <wp:extent cx="241300" cy="189865"/>
                <wp:effectExtent l="38100" t="38100" r="82550" b="11493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89865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26" style="position:absolute;margin-left:184.45pt;margin-top:1.05pt;width:19pt;height:14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" fillcolor="white [3201]" strokecolor="#4bacc6 [3208]" strokeweight="2pt">
                <v:shadow on="t" color="black" opacity="26214f" origin="-.5,-.5" offset=".74836mm,.74836mm"/>
              </v:rect>
            </w:pict>
          </mc:Fallback>
        </mc:AlternateContent>
      </w:r>
      <w:r w:rsidR="00B45B98" w:rsidRPr="00A70CB4">
        <w:rPr>
          <w:noProof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E06ABA" wp14:editId="236B3079">
                <wp:simplePos x="0" y="0"/>
                <wp:positionH relativeFrom="column">
                  <wp:posOffset>1148270</wp:posOffset>
                </wp:positionH>
                <wp:positionV relativeFrom="paragraph">
                  <wp:posOffset>24765</wp:posOffset>
                </wp:positionV>
                <wp:extent cx="241300" cy="189865"/>
                <wp:effectExtent l="38100" t="38100" r="82550" b="11493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89865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6" style="position:absolute;margin-left:90.4pt;margin-top:1.95pt;width:19pt;height:1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" fillcolor="white [3201]" strokecolor="#4bacc6 [3208]" strokeweight="2pt">
                <v:shadow on="t" color="black" opacity="26214f" origin="-.5,-.5" offset=".74836mm,.74836mm"/>
              </v:rect>
            </w:pict>
          </mc:Fallback>
        </mc:AlternateContent>
      </w:r>
      <w:r w:rsidR="004418DB" w:rsidRPr="00A70CB4">
        <w:rPr>
          <w:sz w:val="28"/>
        </w:rPr>
        <w:t xml:space="preserve">Estado Civil:    </w:t>
      </w:r>
      <w:r w:rsidR="00B45B98" w:rsidRPr="00A70CB4">
        <w:rPr>
          <w:sz w:val="28"/>
        </w:rPr>
        <w:t xml:space="preserve">           </w:t>
      </w:r>
      <w:r w:rsidR="004418DB" w:rsidRPr="00A70CB4">
        <w:rPr>
          <w:sz w:val="28"/>
        </w:rPr>
        <w:t xml:space="preserve">Soltero          </w:t>
      </w:r>
      <w:r w:rsidR="00B45B98" w:rsidRPr="00A70CB4">
        <w:rPr>
          <w:sz w:val="28"/>
        </w:rPr>
        <w:t xml:space="preserve">        </w:t>
      </w:r>
      <w:r w:rsidR="004418DB" w:rsidRPr="00A70CB4">
        <w:rPr>
          <w:sz w:val="28"/>
        </w:rPr>
        <w:t>Casado</w:t>
      </w:r>
      <w:r w:rsidR="004418DB" w:rsidRPr="00A70CB4">
        <w:tab/>
      </w:r>
      <w:r w:rsidR="004418DB" w:rsidRPr="00A70CB4">
        <w:tab/>
      </w:r>
      <w:r w:rsidR="00B45B98" w:rsidRPr="00A70CB4">
        <w:t xml:space="preserve"> </w:t>
      </w:r>
      <w:r w:rsidR="004418DB" w:rsidRPr="00A70CB4">
        <w:rPr>
          <w:sz w:val="28"/>
        </w:rPr>
        <w:t xml:space="preserve">Unión Libre             </w:t>
      </w:r>
    </w:p>
    <w:p w:rsidR="004418DB" w:rsidRPr="00A70CB4" w:rsidRDefault="00A33FBB" w:rsidP="00473832">
      <w:pPr>
        <w:spacing w:line="360" w:lineRule="auto"/>
        <w:ind w:left="1416" w:firstLine="427"/>
      </w:pPr>
      <w:r w:rsidRPr="00A70CB4">
        <w:rPr>
          <w:noProof/>
          <w:sz w:val="28"/>
          <w:lang w:eastAsia="es-C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2F4FB2" wp14:editId="4C115347">
                <wp:simplePos x="0" y="0"/>
                <wp:positionH relativeFrom="column">
                  <wp:posOffset>3473532</wp:posOffset>
                </wp:positionH>
                <wp:positionV relativeFrom="paragraph">
                  <wp:posOffset>417879</wp:posOffset>
                </wp:positionV>
                <wp:extent cx="0" cy="724255"/>
                <wp:effectExtent l="0" t="0" r="19050" b="19050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425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2 Conector recto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5pt,32.9pt" to="273.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" strokecolor="#40a7c2 [3048]" strokeweight="2pt"/>
            </w:pict>
          </mc:Fallback>
        </mc:AlternateContent>
      </w:r>
      <w:r w:rsidR="00B45B98" w:rsidRPr="00A70CB4">
        <w:rPr>
          <w:noProof/>
          <w:sz w:val="28"/>
          <w:lang w:eastAsia="es-C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B4AF0C" wp14:editId="61AC3A8C">
                <wp:simplePos x="0" y="0"/>
                <wp:positionH relativeFrom="column">
                  <wp:posOffset>3710305</wp:posOffset>
                </wp:positionH>
                <wp:positionV relativeFrom="paragraph">
                  <wp:posOffset>20765</wp:posOffset>
                </wp:positionV>
                <wp:extent cx="241300" cy="189865"/>
                <wp:effectExtent l="38100" t="38100" r="82550" b="11493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89865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26" style="position:absolute;margin-left:292.15pt;margin-top:1.65pt;width:19pt;height:14.9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" fillcolor="white [3201]" strokecolor="#4bacc6 [3208]" strokeweight="2pt">
                <v:shadow on="t" color="black" opacity="26214f" origin="-.5,-.5" offset=".74836mm,.74836mm"/>
              </v:rect>
            </w:pict>
          </mc:Fallback>
        </mc:AlternateContent>
      </w:r>
      <w:r w:rsidR="00B45B98" w:rsidRPr="00A70CB4">
        <w:rPr>
          <w:sz w:val="28"/>
        </w:rPr>
        <w:t xml:space="preserve">       </w:t>
      </w:r>
      <w:r w:rsidR="004418DB" w:rsidRPr="00A70CB4">
        <w:rPr>
          <w:sz w:val="28"/>
        </w:rPr>
        <w:t xml:space="preserve">Viudo </w:t>
      </w:r>
      <w:r w:rsidR="00B45B98" w:rsidRPr="00A70CB4">
        <w:rPr>
          <w:sz w:val="28"/>
        </w:rPr>
        <w:t xml:space="preserve">                  </w:t>
      </w:r>
      <w:r w:rsidR="004418DB" w:rsidRPr="00A70CB4">
        <w:rPr>
          <w:sz w:val="28"/>
        </w:rPr>
        <w:t xml:space="preserve"> Divorciado              Otro</w:t>
      </w:r>
      <w:r w:rsidR="004418DB" w:rsidRPr="00A70CB4">
        <w:t>__________________</w:t>
      </w:r>
    </w:p>
    <w:p w:rsidR="00473832" w:rsidRPr="00A70CB4" w:rsidRDefault="00A33FBB" w:rsidP="00473832">
      <w:pPr>
        <w:spacing w:line="360" w:lineRule="auto"/>
        <w:ind w:left="1416" w:firstLine="427"/>
        <w:rPr>
          <w:sz w:val="28"/>
        </w:rPr>
      </w:pPr>
      <w:r w:rsidRPr="00A70CB4">
        <w:rPr>
          <w:noProof/>
          <w:sz w:val="28"/>
          <w:lang w:eastAsia="es-C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4EE8E0" wp14:editId="19488EF4">
                <wp:simplePos x="0" y="0"/>
                <wp:positionH relativeFrom="column">
                  <wp:posOffset>587828</wp:posOffset>
                </wp:positionH>
                <wp:positionV relativeFrom="paragraph">
                  <wp:posOffset>273883</wp:posOffset>
                </wp:positionV>
                <wp:extent cx="5284519" cy="11875"/>
                <wp:effectExtent l="0" t="0" r="11430" b="26670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4519" cy="1187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0 Conector recto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pt,21.55pt" to="462.4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" strokecolor="#40a7c2 [3048]" strokeweight="2pt"/>
            </w:pict>
          </mc:Fallback>
        </mc:AlternateContent>
      </w:r>
      <w:r w:rsidR="00C07702" w:rsidRPr="00A70CB4">
        <w:rPr>
          <w:noProof/>
          <w:sz w:val="28"/>
          <w:lang w:eastAsia="es-C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A0D540" wp14:editId="2821AAFA">
                <wp:simplePos x="0" y="0"/>
                <wp:positionH relativeFrom="column">
                  <wp:posOffset>2058035</wp:posOffset>
                </wp:positionH>
                <wp:positionV relativeFrom="paragraph">
                  <wp:posOffset>453390</wp:posOffset>
                </wp:positionV>
                <wp:extent cx="241300" cy="189865"/>
                <wp:effectExtent l="38100" t="38100" r="82550" b="114935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89865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702" w:rsidRDefault="00C07702" w:rsidP="00C077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 Rectángulo" o:spid="_x0000_s1028" style="position:absolute;left:0;text-align:left;margin-left:162.05pt;margin-top:35.7pt;width:19pt;height:14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" fillcolor="white [3201]" strokecolor="#4bacc6 [3208]" strokeweight="2pt">
                <v:shadow on="t" color="black" opacity="26214f" origin="-.5,-.5" offset=".74836mm,.74836mm"/>
                <v:textbox>
                  <w:txbxContent>
                    <w:p w:rsidR="00C07702" w:rsidRDefault="00C07702" w:rsidP="00C0770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07702" w:rsidRPr="00A70CB4">
        <w:rPr>
          <w:noProof/>
          <w:sz w:val="28"/>
          <w:lang w:eastAsia="es-C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A91189" wp14:editId="27129102">
                <wp:simplePos x="0" y="0"/>
                <wp:positionH relativeFrom="column">
                  <wp:posOffset>2736215</wp:posOffset>
                </wp:positionH>
                <wp:positionV relativeFrom="paragraph">
                  <wp:posOffset>473075</wp:posOffset>
                </wp:positionV>
                <wp:extent cx="241300" cy="189865"/>
                <wp:effectExtent l="38100" t="38100" r="82550" b="114935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89865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702" w:rsidRDefault="00C07702" w:rsidP="00C077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29" style="position:absolute;left:0;text-align:left;margin-left:215.45pt;margin-top:37.25pt;width:19pt;height:14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" fillcolor="white [3201]" strokecolor="#4bacc6 [3208]" strokeweight="2pt">
                <v:shadow on="t" color="black" opacity="26214f" origin="-.5,-.5" offset=".74836mm,.74836mm"/>
                <v:textbox>
                  <w:txbxContent>
                    <w:p w:rsidR="00C07702" w:rsidRDefault="00C07702" w:rsidP="00C0770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07702" w:rsidRPr="00A70CB4">
        <w:rPr>
          <w:noProof/>
          <w:sz w:val="28"/>
          <w:lang w:eastAsia="es-C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51C435" wp14:editId="71E0EDDB">
                <wp:simplePos x="0" y="0"/>
                <wp:positionH relativeFrom="column">
                  <wp:posOffset>679450</wp:posOffset>
                </wp:positionH>
                <wp:positionV relativeFrom="paragraph">
                  <wp:posOffset>440055</wp:posOffset>
                </wp:positionV>
                <wp:extent cx="241300" cy="189865"/>
                <wp:effectExtent l="38100" t="38100" r="82550" b="114935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89865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82F" w:rsidRDefault="00A2482F" w:rsidP="00A248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 Rectángulo" o:spid="_x0000_s1030" style="position:absolute;left:0;text-align:left;margin-left:53.5pt;margin-top:34.65pt;width:19pt;height:14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" fillcolor="white [3201]" strokecolor="#4bacc6 [3208]" strokeweight="2pt">
                <v:shadow on="t" color="black" opacity="26214f" origin="-.5,-.5" offset=".74836mm,.74836mm"/>
                <v:textbox>
                  <w:txbxContent>
                    <w:p w:rsidR="00A2482F" w:rsidRDefault="00A2482F" w:rsidP="00A248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07702" w:rsidRPr="00A70CB4">
        <w:rPr>
          <w:noProof/>
          <w:sz w:val="28"/>
          <w:lang w:eastAsia="es-C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11EB22" wp14:editId="13766BDE">
                <wp:simplePos x="0" y="0"/>
                <wp:positionH relativeFrom="column">
                  <wp:posOffset>1402905</wp:posOffset>
                </wp:positionH>
                <wp:positionV relativeFrom="paragraph">
                  <wp:posOffset>445770</wp:posOffset>
                </wp:positionV>
                <wp:extent cx="241300" cy="189865"/>
                <wp:effectExtent l="38100" t="38100" r="82550" b="114935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89865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82F" w:rsidRDefault="00A2482F" w:rsidP="00A248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31" style="position:absolute;left:0;text-align:left;margin-left:110.45pt;margin-top:35.1pt;width:19pt;height:14.9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" fillcolor="white [3201]" strokecolor="#4bacc6 [3208]" strokeweight="2pt">
                <v:shadow on="t" color="black" opacity="26214f" origin="-.5,-.5" offset=".74836mm,.74836mm"/>
                <v:textbox>
                  <w:txbxContent>
                    <w:p w:rsidR="00A2482F" w:rsidRDefault="00A2482F" w:rsidP="00A248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2482F" w:rsidRPr="00A70CB4">
        <w:rPr>
          <w:sz w:val="28"/>
        </w:rPr>
        <w:t xml:space="preserve">     Grupo Sanguíneo                                </w:t>
      </w:r>
      <w:r w:rsidR="00C07702" w:rsidRPr="00A70CB4">
        <w:rPr>
          <w:sz w:val="28"/>
        </w:rPr>
        <w:t xml:space="preserve">       </w:t>
      </w:r>
      <w:r w:rsidR="00A2482F" w:rsidRPr="00A70CB4">
        <w:rPr>
          <w:sz w:val="28"/>
        </w:rPr>
        <w:t xml:space="preserve"> RH</w:t>
      </w:r>
    </w:p>
    <w:p w:rsidR="00A2482F" w:rsidRPr="00A70CB4" w:rsidRDefault="00C07702" w:rsidP="00C07702">
      <w:pPr>
        <w:spacing w:line="360" w:lineRule="auto"/>
        <w:rPr>
          <w:sz w:val="28"/>
        </w:rPr>
      </w:pPr>
      <w:r w:rsidRPr="00A70CB4">
        <w:rPr>
          <w:noProof/>
          <w:sz w:val="28"/>
          <w:lang w:eastAsia="es-C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14E86F" wp14:editId="5A25BA6C">
                <wp:simplePos x="0" y="0"/>
                <wp:positionH relativeFrom="column">
                  <wp:posOffset>4791520</wp:posOffset>
                </wp:positionH>
                <wp:positionV relativeFrom="paragraph">
                  <wp:posOffset>46355</wp:posOffset>
                </wp:positionV>
                <wp:extent cx="241300" cy="189865"/>
                <wp:effectExtent l="38100" t="38100" r="82550" b="114935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89865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702" w:rsidRDefault="00C07702" w:rsidP="00C077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 Rectángulo" o:spid="_x0000_s1032" style="position:absolute;margin-left:377.3pt;margin-top:3.65pt;width:19pt;height:14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" fillcolor="white [3201]" strokecolor="#4bacc6 [3208]" strokeweight="2pt">
                <v:shadow on="t" color="black" opacity="26214f" origin="-.5,-.5" offset=".74836mm,.74836mm"/>
                <v:textbox>
                  <w:txbxContent>
                    <w:p w:rsidR="00C07702" w:rsidRDefault="00C07702" w:rsidP="00C0770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A70CB4">
        <w:rPr>
          <w:noProof/>
          <w:sz w:val="28"/>
          <w:lang w:eastAsia="es-C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6DA1BD" wp14:editId="2CE2CE11">
                <wp:simplePos x="0" y="0"/>
                <wp:positionH relativeFrom="column">
                  <wp:posOffset>3958590</wp:posOffset>
                </wp:positionH>
                <wp:positionV relativeFrom="paragraph">
                  <wp:posOffset>27115</wp:posOffset>
                </wp:positionV>
                <wp:extent cx="241300" cy="189865"/>
                <wp:effectExtent l="38100" t="38100" r="82550" b="11493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89865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702" w:rsidRDefault="00C07702" w:rsidP="00C077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 Rectángulo" o:spid="_x0000_s1033" style="position:absolute;margin-left:311.7pt;margin-top:2.15pt;width:19pt;height:14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" fillcolor="white [3201]" strokecolor="#4bacc6 [3208]" strokeweight="2pt">
                <v:shadow on="t" color="black" opacity="26214f" origin="-.5,-.5" offset=".74836mm,.74836mm"/>
                <v:textbox>
                  <w:txbxContent>
                    <w:p w:rsidR="00C07702" w:rsidRDefault="00C07702" w:rsidP="00C0770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A70CB4">
        <w:rPr>
          <w:sz w:val="28"/>
        </w:rPr>
        <w:t xml:space="preserve">                         </w:t>
      </w:r>
      <w:r w:rsidR="00A2482F" w:rsidRPr="00A70CB4">
        <w:rPr>
          <w:sz w:val="28"/>
        </w:rPr>
        <w:t xml:space="preserve">A               B             </w:t>
      </w:r>
      <w:r w:rsidRPr="00A70CB4">
        <w:rPr>
          <w:sz w:val="28"/>
        </w:rPr>
        <w:t xml:space="preserve"> </w:t>
      </w:r>
      <w:r w:rsidR="00A2482F" w:rsidRPr="00A70CB4">
        <w:rPr>
          <w:sz w:val="28"/>
        </w:rPr>
        <w:t xml:space="preserve">AB            O           </w:t>
      </w:r>
      <w:r w:rsidRPr="00A70CB4">
        <w:rPr>
          <w:sz w:val="28"/>
        </w:rPr>
        <w:t xml:space="preserve">                 </w:t>
      </w:r>
      <w:r w:rsidR="00A2482F" w:rsidRPr="00A70CB4">
        <w:rPr>
          <w:sz w:val="32"/>
        </w:rPr>
        <w:t>+</w:t>
      </w:r>
      <w:r w:rsidRPr="00A70CB4">
        <w:rPr>
          <w:sz w:val="32"/>
        </w:rPr>
        <w:t xml:space="preserve">                  </w:t>
      </w:r>
      <w:r w:rsidR="00A2482F" w:rsidRPr="00A70CB4">
        <w:rPr>
          <w:sz w:val="28"/>
        </w:rPr>
        <w:t>-</w:t>
      </w:r>
    </w:p>
    <w:p w:rsidR="004418DB" w:rsidRPr="00A70CB4" w:rsidRDefault="001E371A" w:rsidP="00473832">
      <w:pPr>
        <w:spacing w:line="360" w:lineRule="auto"/>
      </w:pPr>
      <w:r w:rsidRPr="00A70CB4">
        <w:rPr>
          <w:sz w:val="28"/>
        </w:rPr>
        <w:t>Profesión</w:t>
      </w:r>
      <w:r w:rsidR="00B45B98" w:rsidRPr="00A70CB4">
        <w:t>: ______________</w:t>
      </w:r>
      <w:r w:rsidR="004418DB" w:rsidRPr="00A70CB4">
        <w:t>________________________</w:t>
      </w:r>
      <w:r w:rsidR="009721F1" w:rsidRPr="00A70CB4">
        <w:t>__________________</w:t>
      </w:r>
      <w:r w:rsidR="004418DB" w:rsidRPr="00A70CB4">
        <w:t>_______________________________</w:t>
      </w:r>
    </w:p>
    <w:p w:rsidR="004418DB" w:rsidRPr="00A70CB4" w:rsidRDefault="001E371A" w:rsidP="00473832">
      <w:pPr>
        <w:spacing w:line="360" w:lineRule="auto"/>
      </w:pPr>
      <w:r w:rsidRPr="00A70CB4">
        <w:rPr>
          <w:sz w:val="28"/>
        </w:rPr>
        <w:t>Direcció</w:t>
      </w:r>
      <w:r w:rsidR="004418DB" w:rsidRPr="00A70CB4">
        <w:rPr>
          <w:sz w:val="28"/>
        </w:rPr>
        <w:t>n</w:t>
      </w:r>
      <w:r w:rsidR="00137007" w:rsidRPr="00A70CB4">
        <w:rPr>
          <w:sz w:val="28"/>
        </w:rPr>
        <w:t xml:space="preserve"> Exacta</w:t>
      </w:r>
      <w:r w:rsidR="004418DB" w:rsidRPr="00A70CB4">
        <w:t>: ___</w:t>
      </w:r>
      <w:r w:rsidRPr="00A70CB4">
        <w:t>__________________________</w:t>
      </w:r>
      <w:r w:rsidR="009721F1" w:rsidRPr="00A70CB4">
        <w:t>___________________</w:t>
      </w:r>
      <w:r w:rsidRPr="00A70CB4">
        <w:t>________________________________</w:t>
      </w:r>
    </w:p>
    <w:p w:rsidR="00137007" w:rsidRPr="00A70CB4" w:rsidRDefault="00580499" w:rsidP="00473832">
      <w:pPr>
        <w:spacing w:line="360" w:lineRule="auto"/>
      </w:pPr>
      <w:r w:rsidRPr="00A70CB4">
        <w:rPr>
          <w:sz w:val="28"/>
        </w:rPr>
        <w:t>Teléfono</w:t>
      </w:r>
      <w:r w:rsidR="00B45B98" w:rsidRPr="00A70CB4">
        <w:rPr>
          <w:sz w:val="28"/>
        </w:rPr>
        <w:t xml:space="preserve">: </w:t>
      </w:r>
      <w:r w:rsidR="00137007" w:rsidRPr="00A70CB4">
        <w:t>_______</w:t>
      </w:r>
      <w:r w:rsidR="009721F1" w:rsidRPr="00A70CB4">
        <w:t>_________</w:t>
      </w:r>
      <w:r w:rsidR="00137007" w:rsidRPr="00A70CB4">
        <w:t>___________</w:t>
      </w:r>
      <w:r w:rsidR="001E371A" w:rsidRPr="00A70CB4">
        <w:t xml:space="preserve"> </w:t>
      </w:r>
      <w:r w:rsidR="001E371A" w:rsidRPr="00A70CB4">
        <w:rPr>
          <w:sz w:val="28"/>
        </w:rPr>
        <w:t xml:space="preserve">Móvil: </w:t>
      </w:r>
      <w:r w:rsidR="001E371A" w:rsidRPr="00A70CB4">
        <w:t>__________</w:t>
      </w:r>
      <w:r w:rsidR="009721F1" w:rsidRPr="00A70CB4">
        <w:t>___</w:t>
      </w:r>
      <w:r w:rsidR="001E371A" w:rsidRPr="00A70CB4">
        <w:t>________</w:t>
      </w:r>
      <w:r w:rsidR="00137007" w:rsidRPr="00A70CB4">
        <w:t xml:space="preserve"> </w:t>
      </w:r>
      <w:r w:rsidR="00137007" w:rsidRPr="00A70CB4">
        <w:rPr>
          <w:sz w:val="28"/>
        </w:rPr>
        <w:t xml:space="preserve">Email: </w:t>
      </w:r>
      <w:r w:rsidR="00137007" w:rsidRPr="00A70CB4">
        <w:t>__________</w:t>
      </w:r>
      <w:r w:rsidR="009721F1" w:rsidRPr="00A70CB4">
        <w:t>______</w:t>
      </w:r>
      <w:r w:rsidR="00137007" w:rsidRPr="00A70CB4">
        <w:t>_________</w:t>
      </w:r>
    </w:p>
    <w:p w:rsidR="001E371A" w:rsidRPr="00A70CB4" w:rsidRDefault="001E371A" w:rsidP="00473832">
      <w:pPr>
        <w:spacing w:line="360" w:lineRule="auto"/>
        <w:rPr>
          <w:sz w:val="28"/>
        </w:rPr>
      </w:pPr>
      <w:r w:rsidRPr="00A70CB4">
        <w:rPr>
          <w:sz w:val="28"/>
        </w:rPr>
        <w:t xml:space="preserve">En </w:t>
      </w:r>
      <w:r w:rsidR="00A847F8" w:rsidRPr="00A70CB4">
        <w:rPr>
          <w:sz w:val="28"/>
        </w:rPr>
        <w:t>caso de E</w:t>
      </w:r>
      <w:r w:rsidRPr="00A70CB4">
        <w:rPr>
          <w:sz w:val="28"/>
        </w:rPr>
        <w:t>mergencia llamar a:</w:t>
      </w:r>
    </w:p>
    <w:p w:rsidR="001E371A" w:rsidRPr="00A70CB4" w:rsidRDefault="001E371A" w:rsidP="00473832">
      <w:pPr>
        <w:spacing w:line="360" w:lineRule="auto"/>
      </w:pPr>
      <w:r w:rsidRPr="00A70CB4">
        <w:t>____________________________</w:t>
      </w:r>
      <w:r w:rsidR="009721F1" w:rsidRPr="00A70CB4">
        <w:t>_____</w:t>
      </w:r>
      <w:r w:rsidRPr="00A70CB4">
        <w:t>_____________         ____</w:t>
      </w:r>
      <w:r w:rsidR="009721F1" w:rsidRPr="00A70CB4">
        <w:t>____</w:t>
      </w:r>
      <w:r w:rsidRPr="00A70CB4">
        <w:t>____</w:t>
      </w:r>
      <w:r w:rsidR="009721F1" w:rsidRPr="00A70CB4">
        <w:t>__</w:t>
      </w:r>
      <w:r w:rsidRPr="00A70CB4">
        <w:t>_______       _____________</w:t>
      </w:r>
      <w:r w:rsidR="009721F1" w:rsidRPr="00A70CB4">
        <w:t>_____</w:t>
      </w:r>
      <w:r w:rsidRPr="00A70CB4">
        <w:t>____</w:t>
      </w:r>
    </w:p>
    <w:p w:rsidR="004418DB" w:rsidRPr="00A70CB4" w:rsidRDefault="001E371A" w:rsidP="00473832">
      <w:pPr>
        <w:spacing w:line="360" w:lineRule="auto"/>
      </w:pPr>
      <w:r w:rsidRPr="00A70CB4">
        <w:t xml:space="preserve">                    </w:t>
      </w:r>
      <w:r w:rsidR="009721F1" w:rsidRPr="00A70CB4">
        <w:tab/>
      </w:r>
      <w:r w:rsidRPr="00A70CB4">
        <w:t xml:space="preserve">  </w:t>
      </w:r>
      <w:r w:rsidRPr="00A70CB4">
        <w:rPr>
          <w:sz w:val="28"/>
        </w:rPr>
        <w:t xml:space="preserve">Nombre       </w:t>
      </w:r>
      <w:r w:rsidRPr="00A70CB4">
        <w:tab/>
      </w:r>
      <w:r w:rsidRPr="00A70CB4">
        <w:tab/>
      </w:r>
      <w:r w:rsidRPr="00A70CB4">
        <w:tab/>
      </w:r>
      <w:r w:rsidRPr="00A70CB4">
        <w:tab/>
        <w:t xml:space="preserve">   </w:t>
      </w:r>
      <w:r w:rsidRPr="00A70CB4">
        <w:rPr>
          <w:sz w:val="28"/>
        </w:rPr>
        <w:t xml:space="preserve">Parentesco               </w:t>
      </w:r>
      <w:r w:rsidR="009721F1" w:rsidRPr="00A70CB4">
        <w:rPr>
          <w:sz w:val="28"/>
        </w:rPr>
        <w:tab/>
        <w:t xml:space="preserve">     </w:t>
      </w:r>
      <w:r w:rsidRPr="00A70CB4">
        <w:rPr>
          <w:sz w:val="28"/>
        </w:rPr>
        <w:t xml:space="preserve">Teléfono </w:t>
      </w:r>
    </w:p>
    <w:p w:rsidR="00E05464" w:rsidRPr="00A70CB4" w:rsidRDefault="00580499" w:rsidP="00473832">
      <w:pPr>
        <w:spacing w:line="360" w:lineRule="auto"/>
        <w:sectPr w:rsidR="00E05464" w:rsidRPr="00A70CB4" w:rsidSect="00A2482F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A70CB4">
        <w:rPr>
          <w:sz w:val="28"/>
        </w:rPr>
        <w:t>Fech</w:t>
      </w:r>
      <w:r w:rsidRPr="00A70CB4">
        <w:rPr>
          <w:sz w:val="28"/>
          <w:szCs w:val="28"/>
        </w:rPr>
        <w:t>a</w:t>
      </w:r>
      <w:r w:rsidR="00A847F8" w:rsidRPr="00A70CB4">
        <w:rPr>
          <w:sz w:val="28"/>
          <w:szCs w:val="28"/>
        </w:rPr>
        <w:t>:</w:t>
      </w:r>
      <w:r w:rsidR="00A847F8" w:rsidRPr="00A70CB4">
        <w:t xml:space="preserve"> _</w:t>
      </w:r>
      <w:r w:rsidRPr="00A70CB4">
        <w:t>__</w:t>
      </w:r>
      <w:r w:rsidR="00E46BFE" w:rsidRPr="00A70CB4">
        <w:t>____</w:t>
      </w:r>
      <w:r w:rsidRPr="00A70CB4">
        <w:t>__ /__</w:t>
      </w:r>
      <w:r w:rsidR="00E46BFE" w:rsidRPr="00A70CB4">
        <w:t>____</w:t>
      </w:r>
      <w:r w:rsidRPr="00A70CB4">
        <w:t>____ /___</w:t>
      </w:r>
      <w:r w:rsidR="00E46BFE" w:rsidRPr="00A70CB4">
        <w:t>___</w:t>
      </w:r>
      <w:r w:rsidRPr="00A70CB4">
        <w:t>__</w:t>
      </w:r>
    </w:p>
    <w:p w:rsidR="00B603D1" w:rsidRPr="00A70CB4" w:rsidRDefault="00B603D1" w:rsidP="00473832">
      <w:pPr>
        <w:spacing w:line="360" w:lineRule="auto"/>
      </w:pPr>
      <w:r w:rsidRPr="00A70CB4">
        <w:rPr>
          <w:noProof/>
          <w:lang w:eastAsia="es-CR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082624" wp14:editId="17ABDCE4">
                <wp:simplePos x="0" y="0"/>
                <wp:positionH relativeFrom="column">
                  <wp:posOffset>1967865</wp:posOffset>
                </wp:positionH>
                <wp:positionV relativeFrom="paragraph">
                  <wp:posOffset>-279400</wp:posOffset>
                </wp:positionV>
                <wp:extent cx="1828800" cy="843148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431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03D1" w:rsidRPr="00A56638" w:rsidRDefault="00B603D1" w:rsidP="00B603D1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ANAMNESIS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uadro de texto" o:spid="_x0000_s1034" type="#_x0000_t202" style="position:absolute;margin-left:154.95pt;margin-top:-22pt;width:2in;height:66.4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" filled="f" stroked="f">
                <v:textbox>
                  <w:txbxContent>
                    <w:p w:rsidR="00B603D1" w:rsidRPr="00A56638" w:rsidRDefault="00B603D1" w:rsidP="00B603D1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ANAMNESIS</w:t>
                      </w:r>
                    </w:p>
                  </w:txbxContent>
                </v:textbox>
              </v:shape>
            </w:pict>
          </mc:Fallback>
        </mc:AlternateContent>
      </w:r>
    </w:p>
    <w:p w:rsidR="00B603D1" w:rsidRPr="00A70CB4" w:rsidRDefault="00270DF1" w:rsidP="00B603D1">
      <w:pPr>
        <w:tabs>
          <w:tab w:val="left" w:pos="3052"/>
        </w:tabs>
        <w:rPr>
          <w:b/>
          <w:sz w:val="28"/>
          <w:szCs w:val="28"/>
        </w:rPr>
      </w:pPr>
      <w:r w:rsidRPr="00A70CB4">
        <w:rPr>
          <w:b/>
          <w:sz w:val="28"/>
          <w:szCs w:val="28"/>
          <w:u w:val="single"/>
        </w:rPr>
        <w:t>ANTECEDENTES PERSONALES PATOLÓGICOS Y NO PATOLÓ</w:t>
      </w:r>
      <w:r w:rsidR="00B603D1" w:rsidRPr="00A70CB4">
        <w:rPr>
          <w:b/>
          <w:sz w:val="28"/>
          <w:szCs w:val="28"/>
          <w:u w:val="single"/>
        </w:rPr>
        <w:t>GICOS</w:t>
      </w:r>
    </w:p>
    <w:tbl>
      <w:tblPr>
        <w:tblStyle w:val="Tablaconcuadrcula"/>
        <w:tblW w:w="10173" w:type="dxa"/>
        <w:tblLayout w:type="fixed"/>
        <w:tblLook w:val="04A0" w:firstRow="1" w:lastRow="0" w:firstColumn="1" w:lastColumn="0" w:noHBand="0" w:noVBand="1"/>
      </w:tblPr>
      <w:tblGrid>
        <w:gridCol w:w="3221"/>
        <w:gridCol w:w="715"/>
        <w:gridCol w:w="850"/>
        <w:gridCol w:w="3568"/>
        <w:gridCol w:w="826"/>
        <w:gridCol w:w="993"/>
      </w:tblGrid>
      <w:tr w:rsidR="008A31EE" w:rsidRPr="00A70CB4" w:rsidTr="008A31EE">
        <w:trPr>
          <w:trHeight w:val="347"/>
        </w:trPr>
        <w:tc>
          <w:tcPr>
            <w:tcW w:w="3221" w:type="dxa"/>
          </w:tcPr>
          <w:p w:rsidR="00B603D1" w:rsidRPr="00A70CB4" w:rsidRDefault="00271C8F" w:rsidP="00B603D1">
            <w:pPr>
              <w:tabs>
                <w:tab w:val="left" w:pos="3052"/>
              </w:tabs>
              <w:jc w:val="center"/>
              <w:rPr>
                <w:b/>
                <w:sz w:val="28"/>
                <w:szCs w:val="28"/>
              </w:rPr>
            </w:pPr>
            <w:r w:rsidRPr="00A70CB4">
              <w:rPr>
                <w:b/>
                <w:sz w:val="28"/>
                <w:szCs w:val="28"/>
              </w:rPr>
              <w:t>PATOLOGÍ</w:t>
            </w:r>
            <w:r w:rsidR="00B603D1" w:rsidRPr="00A70CB4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15" w:type="dxa"/>
          </w:tcPr>
          <w:p w:rsidR="00B603D1" w:rsidRPr="00A70CB4" w:rsidRDefault="00B603D1" w:rsidP="00B603D1">
            <w:pPr>
              <w:tabs>
                <w:tab w:val="left" w:pos="3052"/>
              </w:tabs>
              <w:jc w:val="center"/>
              <w:rPr>
                <w:b/>
                <w:sz w:val="28"/>
                <w:szCs w:val="28"/>
              </w:rPr>
            </w:pPr>
            <w:r w:rsidRPr="00A70CB4">
              <w:rPr>
                <w:b/>
                <w:sz w:val="28"/>
                <w:szCs w:val="28"/>
              </w:rPr>
              <w:t>SI</w:t>
            </w:r>
          </w:p>
        </w:tc>
        <w:tc>
          <w:tcPr>
            <w:tcW w:w="850" w:type="dxa"/>
          </w:tcPr>
          <w:p w:rsidR="00B603D1" w:rsidRPr="00A70CB4" w:rsidRDefault="00B603D1" w:rsidP="00B603D1">
            <w:pPr>
              <w:tabs>
                <w:tab w:val="left" w:pos="3052"/>
              </w:tabs>
              <w:jc w:val="center"/>
              <w:rPr>
                <w:b/>
                <w:sz w:val="28"/>
                <w:szCs w:val="28"/>
              </w:rPr>
            </w:pPr>
            <w:r w:rsidRPr="00A70CB4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3568" w:type="dxa"/>
          </w:tcPr>
          <w:p w:rsidR="00B603D1" w:rsidRPr="00A70CB4" w:rsidRDefault="00271C8F" w:rsidP="00B603D1">
            <w:pPr>
              <w:tabs>
                <w:tab w:val="left" w:pos="3052"/>
              </w:tabs>
              <w:jc w:val="center"/>
              <w:rPr>
                <w:b/>
                <w:sz w:val="28"/>
                <w:szCs w:val="28"/>
              </w:rPr>
            </w:pPr>
            <w:r w:rsidRPr="00A70CB4">
              <w:rPr>
                <w:b/>
                <w:sz w:val="28"/>
                <w:szCs w:val="28"/>
              </w:rPr>
              <w:t>PATOLOGÍA</w:t>
            </w:r>
          </w:p>
        </w:tc>
        <w:tc>
          <w:tcPr>
            <w:tcW w:w="826" w:type="dxa"/>
          </w:tcPr>
          <w:p w:rsidR="00B603D1" w:rsidRPr="00A70CB4" w:rsidRDefault="00B603D1" w:rsidP="00B603D1">
            <w:pPr>
              <w:tabs>
                <w:tab w:val="left" w:pos="3052"/>
              </w:tabs>
              <w:jc w:val="center"/>
              <w:rPr>
                <w:b/>
                <w:sz w:val="28"/>
                <w:szCs w:val="28"/>
              </w:rPr>
            </w:pPr>
            <w:r w:rsidRPr="00A70CB4">
              <w:rPr>
                <w:b/>
                <w:sz w:val="28"/>
                <w:szCs w:val="28"/>
              </w:rPr>
              <w:t>SI</w:t>
            </w:r>
          </w:p>
        </w:tc>
        <w:tc>
          <w:tcPr>
            <w:tcW w:w="993" w:type="dxa"/>
          </w:tcPr>
          <w:p w:rsidR="00B603D1" w:rsidRPr="00A70CB4" w:rsidRDefault="00B603D1" w:rsidP="00B603D1">
            <w:pPr>
              <w:tabs>
                <w:tab w:val="left" w:pos="3052"/>
              </w:tabs>
              <w:jc w:val="center"/>
              <w:rPr>
                <w:b/>
                <w:sz w:val="28"/>
                <w:szCs w:val="28"/>
              </w:rPr>
            </w:pPr>
            <w:r w:rsidRPr="00A70CB4">
              <w:rPr>
                <w:b/>
                <w:sz w:val="28"/>
                <w:szCs w:val="28"/>
              </w:rPr>
              <w:t>NO</w:t>
            </w:r>
          </w:p>
        </w:tc>
      </w:tr>
      <w:tr w:rsidR="008A31EE" w:rsidRPr="00A70CB4" w:rsidTr="008A31EE">
        <w:trPr>
          <w:trHeight w:val="347"/>
        </w:trPr>
        <w:tc>
          <w:tcPr>
            <w:tcW w:w="3221" w:type="dxa"/>
          </w:tcPr>
          <w:p w:rsidR="00B603D1" w:rsidRPr="00A70CB4" w:rsidRDefault="00B603D1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Tabaquismo</w:t>
            </w:r>
          </w:p>
        </w:tc>
        <w:tc>
          <w:tcPr>
            <w:tcW w:w="715" w:type="dxa"/>
          </w:tcPr>
          <w:p w:rsidR="00B603D1" w:rsidRPr="00A70CB4" w:rsidRDefault="00B603D1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B603D1" w:rsidRPr="00A70CB4" w:rsidRDefault="00B603D1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3568" w:type="dxa"/>
          </w:tcPr>
          <w:p w:rsidR="00B603D1" w:rsidRPr="00A70CB4" w:rsidRDefault="00B603D1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Consumo de Alcohol</w:t>
            </w:r>
          </w:p>
        </w:tc>
        <w:tc>
          <w:tcPr>
            <w:tcW w:w="826" w:type="dxa"/>
          </w:tcPr>
          <w:p w:rsidR="00B603D1" w:rsidRPr="00A70CB4" w:rsidRDefault="00B603D1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B603D1" w:rsidRPr="00A70CB4" w:rsidRDefault="00B603D1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</w:tr>
      <w:tr w:rsidR="008A31EE" w:rsidRPr="00A70CB4" w:rsidTr="008A31EE">
        <w:trPr>
          <w:trHeight w:val="712"/>
        </w:trPr>
        <w:tc>
          <w:tcPr>
            <w:tcW w:w="3221" w:type="dxa"/>
          </w:tcPr>
          <w:p w:rsidR="00B603D1" w:rsidRPr="00A70CB4" w:rsidRDefault="00B603D1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Ingesta de Medicamentos</w:t>
            </w:r>
          </w:p>
        </w:tc>
        <w:tc>
          <w:tcPr>
            <w:tcW w:w="715" w:type="dxa"/>
          </w:tcPr>
          <w:p w:rsidR="00B603D1" w:rsidRPr="00A70CB4" w:rsidRDefault="00B603D1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B603D1" w:rsidRPr="00A70CB4" w:rsidRDefault="00B603D1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3568" w:type="dxa"/>
          </w:tcPr>
          <w:p w:rsidR="00B603D1" w:rsidRPr="00A70CB4" w:rsidRDefault="00B603D1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Alcoholismo Actual o Previo</w:t>
            </w:r>
          </w:p>
        </w:tc>
        <w:tc>
          <w:tcPr>
            <w:tcW w:w="826" w:type="dxa"/>
          </w:tcPr>
          <w:p w:rsidR="00B603D1" w:rsidRPr="00A70CB4" w:rsidRDefault="00B603D1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B603D1" w:rsidRPr="00A70CB4" w:rsidRDefault="00B603D1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</w:tr>
      <w:tr w:rsidR="008A31EE" w:rsidRPr="00A70CB4" w:rsidTr="008A31EE">
        <w:trPr>
          <w:trHeight w:val="1405"/>
        </w:trPr>
        <w:tc>
          <w:tcPr>
            <w:tcW w:w="3221" w:type="dxa"/>
          </w:tcPr>
          <w:p w:rsidR="00B603D1" w:rsidRPr="00A70CB4" w:rsidRDefault="00B603D1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Se encuentra o ha estado en rehabilitación física o mental</w:t>
            </w:r>
          </w:p>
        </w:tc>
        <w:tc>
          <w:tcPr>
            <w:tcW w:w="715" w:type="dxa"/>
          </w:tcPr>
          <w:p w:rsidR="00B603D1" w:rsidRPr="00A70CB4" w:rsidRDefault="00B603D1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B603D1" w:rsidRPr="00A70CB4" w:rsidRDefault="00B603D1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3568" w:type="dxa"/>
          </w:tcPr>
          <w:p w:rsidR="00B603D1" w:rsidRPr="00A70CB4" w:rsidRDefault="00B603D1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826" w:type="dxa"/>
          </w:tcPr>
          <w:p w:rsidR="00B603D1" w:rsidRPr="00A70CB4" w:rsidRDefault="00B603D1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B603D1" w:rsidRPr="00A70CB4" w:rsidRDefault="00B603D1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</w:tr>
    </w:tbl>
    <w:p w:rsidR="00B603D1" w:rsidRPr="00A70CB4" w:rsidRDefault="00B603D1" w:rsidP="00B603D1">
      <w:pPr>
        <w:tabs>
          <w:tab w:val="left" w:pos="3052"/>
        </w:tabs>
        <w:rPr>
          <w:sz w:val="28"/>
          <w:szCs w:val="28"/>
        </w:rPr>
      </w:pPr>
    </w:p>
    <w:p w:rsidR="00B603D1" w:rsidRPr="00A70CB4" w:rsidRDefault="00B603D1" w:rsidP="00B603D1">
      <w:pPr>
        <w:tabs>
          <w:tab w:val="left" w:pos="3052"/>
        </w:tabs>
        <w:rPr>
          <w:b/>
          <w:sz w:val="28"/>
          <w:szCs w:val="28"/>
          <w:u w:val="single"/>
        </w:rPr>
      </w:pPr>
      <w:r w:rsidRPr="00A70CB4">
        <w:rPr>
          <w:b/>
          <w:sz w:val="28"/>
          <w:szCs w:val="28"/>
          <w:u w:val="single"/>
        </w:rPr>
        <w:t>HA RECIBIDO TRATAMIENTO CON: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30"/>
        <w:gridCol w:w="2662"/>
        <w:gridCol w:w="2662"/>
      </w:tblGrid>
      <w:tr w:rsidR="00B603D1" w:rsidRPr="00A70CB4" w:rsidTr="00B603D1">
        <w:tc>
          <w:tcPr>
            <w:tcW w:w="3030" w:type="dxa"/>
          </w:tcPr>
          <w:p w:rsidR="00B603D1" w:rsidRPr="00A70CB4" w:rsidRDefault="00B603D1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2662" w:type="dxa"/>
          </w:tcPr>
          <w:p w:rsidR="00B603D1" w:rsidRPr="00A70CB4" w:rsidRDefault="00B603D1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SI</w:t>
            </w:r>
          </w:p>
        </w:tc>
        <w:tc>
          <w:tcPr>
            <w:tcW w:w="2662" w:type="dxa"/>
          </w:tcPr>
          <w:p w:rsidR="00B603D1" w:rsidRPr="00A70CB4" w:rsidRDefault="00B603D1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NO</w:t>
            </w:r>
          </w:p>
        </w:tc>
      </w:tr>
      <w:tr w:rsidR="00B603D1" w:rsidRPr="00A70CB4" w:rsidTr="00B603D1">
        <w:tc>
          <w:tcPr>
            <w:tcW w:w="3030" w:type="dxa"/>
          </w:tcPr>
          <w:p w:rsidR="00B603D1" w:rsidRPr="00A70CB4" w:rsidRDefault="00B603D1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Insulina</w:t>
            </w:r>
          </w:p>
        </w:tc>
        <w:tc>
          <w:tcPr>
            <w:tcW w:w="2662" w:type="dxa"/>
          </w:tcPr>
          <w:p w:rsidR="00B603D1" w:rsidRPr="00A70CB4" w:rsidRDefault="00B603D1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2662" w:type="dxa"/>
          </w:tcPr>
          <w:p w:rsidR="00B603D1" w:rsidRPr="00A70CB4" w:rsidRDefault="00B603D1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</w:tr>
      <w:tr w:rsidR="00B603D1" w:rsidRPr="00A70CB4" w:rsidTr="00B603D1">
        <w:tc>
          <w:tcPr>
            <w:tcW w:w="3030" w:type="dxa"/>
          </w:tcPr>
          <w:p w:rsidR="00B603D1" w:rsidRPr="00A70CB4" w:rsidRDefault="00B603D1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Otros Hormonales</w:t>
            </w:r>
          </w:p>
        </w:tc>
        <w:tc>
          <w:tcPr>
            <w:tcW w:w="2662" w:type="dxa"/>
          </w:tcPr>
          <w:p w:rsidR="00B603D1" w:rsidRPr="00A70CB4" w:rsidRDefault="00B603D1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2662" w:type="dxa"/>
          </w:tcPr>
          <w:p w:rsidR="00B603D1" w:rsidRPr="00A70CB4" w:rsidRDefault="00B603D1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</w:tr>
    </w:tbl>
    <w:p w:rsidR="007C6755" w:rsidRPr="00A70CB4" w:rsidRDefault="00B603D1" w:rsidP="00B603D1">
      <w:pPr>
        <w:tabs>
          <w:tab w:val="left" w:pos="3052"/>
        </w:tabs>
        <w:rPr>
          <w:sz w:val="28"/>
          <w:szCs w:val="28"/>
        </w:rPr>
      </w:pPr>
      <w:r w:rsidRPr="00A70CB4">
        <w:rPr>
          <w:sz w:val="28"/>
          <w:szCs w:val="28"/>
        </w:rPr>
        <w:t xml:space="preserve">  </w:t>
      </w:r>
    </w:p>
    <w:p w:rsidR="00B603D1" w:rsidRPr="00A70CB4" w:rsidRDefault="00B603D1" w:rsidP="00B603D1">
      <w:pPr>
        <w:tabs>
          <w:tab w:val="left" w:pos="3052"/>
        </w:tabs>
        <w:rPr>
          <w:b/>
          <w:sz w:val="28"/>
          <w:szCs w:val="28"/>
          <w:u w:val="single"/>
        </w:rPr>
      </w:pPr>
      <w:r w:rsidRPr="00A70CB4">
        <w:rPr>
          <w:b/>
          <w:sz w:val="28"/>
          <w:szCs w:val="28"/>
          <w:u w:val="single"/>
        </w:rPr>
        <w:t>PADECE O HA PADECIDO DE: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850"/>
        <w:gridCol w:w="993"/>
        <w:gridCol w:w="3827"/>
        <w:gridCol w:w="850"/>
        <w:gridCol w:w="891"/>
      </w:tblGrid>
      <w:tr w:rsidR="00270DF1" w:rsidRPr="00A70CB4" w:rsidTr="00270DF1">
        <w:tc>
          <w:tcPr>
            <w:tcW w:w="3227" w:type="dxa"/>
          </w:tcPr>
          <w:p w:rsidR="00B603D1" w:rsidRPr="00A70CB4" w:rsidRDefault="00B603D1" w:rsidP="003C688D">
            <w:pPr>
              <w:tabs>
                <w:tab w:val="left" w:pos="3052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B603D1" w:rsidRPr="00A70CB4" w:rsidRDefault="00B603D1" w:rsidP="003C688D">
            <w:pPr>
              <w:tabs>
                <w:tab w:val="left" w:pos="3052"/>
              </w:tabs>
              <w:jc w:val="center"/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SI</w:t>
            </w:r>
          </w:p>
        </w:tc>
        <w:tc>
          <w:tcPr>
            <w:tcW w:w="993" w:type="dxa"/>
          </w:tcPr>
          <w:p w:rsidR="00B603D1" w:rsidRPr="00A70CB4" w:rsidRDefault="00B603D1" w:rsidP="003C688D">
            <w:pPr>
              <w:tabs>
                <w:tab w:val="left" w:pos="3052"/>
              </w:tabs>
              <w:jc w:val="center"/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NO</w:t>
            </w:r>
          </w:p>
        </w:tc>
        <w:tc>
          <w:tcPr>
            <w:tcW w:w="3827" w:type="dxa"/>
          </w:tcPr>
          <w:p w:rsidR="00B603D1" w:rsidRPr="00A70CB4" w:rsidRDefault="00B603D1" w:rsidP="003C688D">
            <w:pPr>
              <w:tabs>
                <w:tab w:val="left" w:pos="3052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B603D1" w:rsidRPr="00A70CB4" w:rsidRDefault="00B603D1" w:rsidP="003C688D">
            <w:pPr>
              <w:tabs>
                <w:tab w:val="left" w:pos="3052"/>
              </w:tabs>
              <w:jc w:val="center"/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SI</w:t>
            </w:r>
          </w:p>
        </w:tc>
        <w:tc>
          <w:tcPr>
            <w:tcW w:w="891" w:type="dxa"/>
          </w:tcPr>
          <w:p w:rsidR="00B603D1" w:rsidRPr="00A70CB4" w:rsidRDefault="00B603D1" w:rsidP="003C688D">
            <w:pPr>
              <w:tabs>
                <w:tab w:val="left" w:pos="3052"/>
              </w:tabs>
              <w:jc w:val="center"/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NO</w:t>
            </w:r>
          </w:p>
        </w:tc>
      </w:tr>
      <w:tr w:rsidR="00270DF1" w:rsidRPr="00A70CB4" w:rsidTr="00270DF1">
        <w:tc>
          <w:tcPr>
            <w:tcW w:w="3227" w:type="dxa"/>
          </w:tcPr>
          <w:p w:rsidR="00B603D1" w:rsidRPr="00A70CB4" w:rsidRDefault="00B603D1" w:rsidP="003C688D">
            <w:pPr>
              <w:tabs>
                <w:tab w:val="left" w:pos="3052"/>
              </w:tabs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Dolor de Cabeza</w:t>
            </w:r>
          </w:p>
        </w:tc>
        <w:tc>
          <w:tcPr>
            <w:tcW w:w="850" w:type="dxa"/>
          </w:tcPr>
          <w:p w:rsidR="00B603D1" w:rsidRPr="00A70CB4" w:rsidRDefault="00B603D1" w:rsidP="003C688D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B603D1" w:rsidRPr="00A70CB4" w:rsidRDefault="00B603D1" w:rsidP="003C688D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B603D1" w:rsidRPr="00A70CB4" w:rsidRDefault="00B603D1" w:rsidP="003C688D">
            <w:pPr>
              <w:tabs>
                <w:tab w:val="left" w:pos="3052"/>
              </w:tabs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Vértigo</w:t>
            </w:r>
          </w:p>
        </w:tc>
        <w:tc>
          <w:tcPr>
            <w:tcW w:w="850" w:type="dxa"/>
          </w:tcPr>
          <w:p w:rsidR="00B603D1" w:rsidRPr="00A70CB4" w:rsidRDefault="00B603D1" w:rsidP="003C688D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891" w:type="dxa"/>
          </w:tcPr>
          <w:p w:rsidR="00B603D1" w:rsidRPr="00A70CB4" w:rsidRDefault="00B603D1" w:rsidP="003C688D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</w:tr>
      <w:tr w:rsidR="00270DF1" w:rsidRPr="00A70CB4" w:rsidTr="00270DF1">
        <w:tc>
          <w:tcPr>
            <w:tcW w:w="3227" w:type="dxa"/>
          </w:tcPr>
          <w:p w:rsidR="00B603D1" w:rsidRPr="00A70CB4" w:rsidRDefault="00B603D1" w:rsidP="003C688D">
            <w:pPr>
              <w:tabs>
                <w:tab w:val="left" w:pos="3052"/>
              </w:tabs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Epilepsia (Convulsiones)</w:t>
            </w:r>
          </w:p>
        </w:tc>
        <w:tc>
          <w:tcPr>
            <w:tcW w:w="850" w:type="dxa"/>
          </w:tcPr>
          <w:p w:rsidR="00B603D1" w:rsidRPr="00A70CB4" w:rsidRDefault="00B603D1" w:rsidP="003C688D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B603D1" w:rsidRPr="00A70CB4" w:rsidRDefault="00B603D1" w:rsidP="003C688D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B603D1" w:rsidRPr="00A70CB4" w:rsidRDefault="00B603D1" w:rsidP="003C688D">
            <w:pPr>
              <w:tabs>
                <w:tab w:val="left" w:pos="3052"/>
              </w:tabs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Depresión</w:t>
            </w:r>
          </w:p>
        </w:tc>
        <w:tc>
          <w:tcPr>
            <w:tcW w:w="850" w:type="dxa"/>
          </w:tcPr>
          <w:p w:rsidR="00B603D1" w:rsidRPr="00A70CB4" w:rsidRDefault="00B603D1" w:rsidP="003C688D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891" w:type="dxa"/>
          </w:tcPr>
          <w:p w:rsidR="00B603D1" w:rsidRPr="00A70CB4" w:rsidRDefault="00B603D1" w:rsidP="003C688D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</w:tr>
      <w:tr w:rsidR="00B603D1" w:rsidRPr="00A70CB4" w:rsidTr="00270DF1">
        <w:tc>
          <w:tcPr>
            <w:tcW w:w="3227" w:type="dxa"/>
          </w:tcPr>
          <w:p w:rsidR="00B603D1" w:rsidRPr="00A70CB4" w:rsidRDefault="00B603D1" w:rsidP="003C688D">
            <w:pPr>
              <w:tabs>
                <w:tab w:val="left" w:pos="3052"/>
              </w:tabs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Otra Enfermedad Nerviosa</w:t>
            </w:r>
          </w:p>
        </w:tc>
        <w:tc>
          <w:tcPr>
            <w:tcW w:w="850" w:type="dxa"/>
          </w:tcPr>
          <w:p w:rsidR="00B603D1" w:rsidRPr="00A70CB4" w:rsidRDefault="00B603D1" w:rsidP="003C688D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B603D1" w:rsidRPr="00A70CB4" w:rsidRDefault="00B603D1" w:rsidP="003C688D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B603D1" w:rsidRPr="00A70CB4" w:rsidRDefault="00B603D1" w:rsidP="003C688D">
            <w:pPr>
              <w:tabs>
                <w:tab w:val="left" w:pos="3052"/>
              </w:tabs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Dolor de Pecho (Precordial)</w:t>
            </w:r>
          </w:p>
        </w:tc>
        <w:tc>
          <w:tcPr>
            <w:tcW w:w="850" w:type="dxa"/>
          </w:tcPr>
          <w:p w:rsidR="00B603D1" w:rsidRPr="00A70CB4" w:rsidRDefault="00B603D1" w:rsidP="003C688D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891" w:type="dxa"/>
          </w:tcPr>
          <w:p w:rsidR="00B603D1" w:rsidRPr="00A70CB4" w:rsidRDefault="00B603D1" w:rsidP="003C688D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</w:tr>
      <w:tr w:rsidR="00B603D1" w:rsidRPr="00A70CB4" w:rsidTr="00270DF1">
        <w:tc>
          <w:tcPr>
            <w:tcW w:w="3227" w:type="dxa"/>
          </w:tcPr>
          <w:p w:rsidR="00B603D1" w:rsidRPr="00A70CB4" w:rsidRDefault="00B603D1" w:rsidP="003C688D">
            <w:pPr>
              <w:tabs>
                <w:tab w:val="left" w:pos="3052"/>
              </w:tabs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Disnea o Falta de Aire</w:t>
            </w:r>
          </w:p>
        </w:tc>
        <w:tc>
          <w:tcPr>
            <w:tcW w:w="850" w:type="dxa"/>
          </w:tcPr>
          <w:p w:rsidR="00B603D1" w:rsidRPr="00A70CB4" w:rsidRDefault="00B603D1" w:rsidP="003C688D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B603D1" w:rsidRPr="00A70CB4" w:rsidRDefault="00B603D1" w:rsidP="003C688D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B603D1" w:rsidRPr="00A70CB4" w:rsidRDefault="00B603D1" w:rsidP="003C688D">
            <w:pPr>
              <w:tabs>
                <w:tab w:val="left" w:pos="3052"/>
              </w:tabs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Presión Alta</w:t>
            </w:r>
          </w:p>
        </w:tc>
        <w:tc>
          <w:tcPr>
            <w:tcW w:w="850" w:type="dxa"/>
          </w:tcPr>
          <w:p w:rsidR="00B603D1" w:rsidRPr="00A70CB4" w:rsidRDefault="00B603D1" w:rsidP="003C688D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891" w:type="dxa"/>
          </w:tcPr>
          <w:p w:rsidR="00B603D1" w:rsidRPr="00A70CB4" w:rsidRDefault="00B603D1" w:rsidP="003C688D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</w:tr>
      <w:tr w:rsidR="00B603D1" w:rsidRPr="00A70CB4" w:rsidTr="00270DF1">
        <w:tc>
          <w:tcPr>
            <w:tcW w:w="3227" w:type="dxa"/>
          </w:tcPr>
          <w:p w:rsidR="00B603D1" w:rsidRPr="00A70CB4" w:rsidRDefault="00B603D1" w:rsidP="003C688D">
            <w:pPr>
              <w:tabs>
                <w:tab w:val="left" w:pos="3052"/>
              </w:tabs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Enfermedades de los ojos u oídos</w:t>
            </w:r>
          </w:p>
        </w:tc>
        <w:tc>
          <w:tcPr>
            <w:tcW w:w="850" w:type="dxa"/>
          </w:tcPr>
          <w:p w:rsidR="00B603D1" w:rsidRPr="00A70CB4" w:rsidRDefault="00B603D1" w:rsidP="003C688D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B603D1" w:rsidRPr="00A70CB4" w:rsidRDefault="00B603D1" w:rsidP="003C688D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B603D1" w:rsidRPr="00A70CB4" w:rsidRDefault="00B603D1" w:rsidP="003C688D">
            <w:pPr>
              <w:tabs>
                <w:tab w:val="left" w:pos="3052"/>
              </w:tabs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Diabetes</w:t>
            </w:r>
          </w:p>
        </w:tc>
        <w:tc>
          <w:tcPr>
            <w:tcW w:w="850" w:type="dxa"/>
          </w:tcPr>
          <w:p w:rsidR="00B603D1" w:rsidRPr="00A70CB4" w:rsidRDefault="00B603D1" w:rsidP="003C688D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891" w:type="dxa"/>
          </w:tcPr>
          <w:p w:rsidR="00B603D1" w:rsidRPr="00A70CB4" w:rsidRDefault="00B603D1" w:rsidP="003C688D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</w:tr>
      <w:tr w:rsidR="008A31EE" w:rsidRPr="00A70CB4" w:rsidTr="00270DF1">
        <w:tc>
          <w:tcPr>
            <w:tcW w:w="3227" w:type="dxa"/>
          </w:tcPr>
          <w:p w:rsidR="008A31EE" w:rsidRPr="001826B8" w:rsidRDefault="00EC7D61" w:rsidP="003C688D">
            <w:pPr>
              <w:tabs>
                <w:tab w:val="left" w:pos="3052"/>
              </w:tabs>
              <w:rPr>
                <w:sz w:val="28"/>
                <w:szCs w:val="28"/>
                <w:highlight w:val="yellow"/>
              </w:rPr>
            </w:pPr>
            <w:r w:rsidRPr="001826B8">
              <w:rPr>
                <w:sz w:val="28"/>
                <w:szCs w:val="28"/>
                <w:highlight w:val="yellow"/>
              </w:rPr>
              <w:t>Usa lentes para conducir</w:t>
            </w:r>
          </w:p>
        </w:tc>
        <w:tc>
          <w:tcPr>
            <w:tcW w:w="850" w:type="dxa"/>
          </w:tcPr>
          <w:p w:rsidR="008A31EE" w:rsidRPr="00A70CB4" w:rsidRDefault="008A31EE" w:rsidP="003C688D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8A31EE" w:rsidRPr="00A70CB4" w:rsidRDefault="008A31EE" w:rsidP="003C688D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8A31EE" w:rsidRPr="001826B8" w:rsidRDefault="00271C8F" w:rsidP="003C688D">
            <w:pPr>
              <w:tabs>
                <w:tab w:val="left" w:pos="3052"/>
              </w:tabs>
              <w:rPr>
                <w:sz w:val="28"/>
                <w:szCs w:val="28"/>
                <w:highlight w:val="yellow"/>
              </w:rPr>
            </w:pPr>
            <w:r w:rsidRPr="001826B8">
              <w:rPr>
                <w:sz w:val="28"/>
                <w:szCs w:val="28"/>
                <w:highlight w:val="yellow"/>
              </w:rPr>
              <w:t>Usa lentes para leer</w:t>
            </w:r>
          </w:p>
        </w:tc>
        <w:tc>
          <w:tcPr>
            <w:tcW w:w="1741" w:type="dxa"/>
            <w:gridSpan w:val="2"/>
          </w:tcPr>
          <w:p w:rsidR="008A31EE" w:rsidRPr="001826B8" w:rsidRDefault="008A31EE" w:rsidP="003C688D">
            <w:pPr>
              <w:tabs>
                <w:tab w:val="left" w:pos="3052"/>
              </w:tabs>
              <w:rPr>
                <w:sz w:val="28"/>
                <w:szCs w:val="28"/>
                <w:highlight w:val="yellow"/>
              </w:rPr>
            </w:pPr>
          </w:p>
        </w:tc>
      </w:tr>
      <w:tr w:rsidR="00FA0AAD" w:rsidRPr="00A70CB4" w:rsidTr="00FA0AAD">
        <w:tc>
          <w:tcPr>
            <w:tcW w:w="3227" w:type="dxa"/>
          </w:tcPr>
          <w:p w:rsidR="00FA0AAD" w:rsidRPr="001826B8" w:rsidRDefault="00FA0AAD" w:rsidP="003C688D">
            <w:pPr>
              <w:tabs>
                <w:tab w:val="left" w:pos="3052"/>
              </w:tabs>
              <w:rPr>
                <w:sz w:val="28"/>
                <w:szCs w:val="28"/>
                <w:highlight w:val="yellow"/>
              </w:rPr>
            </w:pPr>
            <w:r w:rsidRPr="001826B8">
              <w:rPr>
                <w:sz w:val="28"/>
                <w:szCs w:val="28"/>
                <w:highlight w:val="yellow"/>
              </w:rPr>
              <w:t>Autorización para donar órganos si muere en accidente</w:t>
            </w:r>
          </w:p>
        </w:tc>
        <w:tc>
          <w:tcPr>
            <w:tcW w:w="850" w:type="dxa"/>
          </w:tcPr>
          <w:p w:rsidR="00FA0AAD" w:rsidRPr="00A70CB4" w:rsidRDefault="00FA0AAD" w:rsidP="003C688D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FA0AAD" w:rsidRPr="00A70CB4" w:rsidRDefault="00FA0AAD" w:rsidP="003C688D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5568" w:type="dxa"/>
            <w:gridSpan w:val="3"/>
            <w:tcBorders>
              <w:right w:val="nil"/>
            </w:tcBorders>
          </w:tcPr>
          <w:p w:rsidR="00FA0AAD" w:rsidRPr="001826B8" w:rsidRDefault="00FA0AAD" w:rsidP="003C688D">
            <w:pPr>
              <w:tabs>
                <w:tab w:val="left" w:pos="3052"/>
              </w:tabs>
              <w:rPr>
                <w:sz w:val="28"/>
                <w:szCs w:val="28"/>
                <w:highlight w:val="yellow"/>
              </w:rPr>
            </w:pPr>
          </w:p>
        </w:tc>
      </w:tr>
      <w:tr w:rsidR="00FA0AAD" w:rsidRPr="00A70CB4" w:rsidTr="00493916">
        <w:tc>
          <w:tcPr>
            <w:tcW w:w="3227" w:type="dxa"/>
          </w:tcPr>
          <w:p w:rsidR="00FA0AAD" w:rsidRPr="001826B8" w:rsidRDefault="00FA0AAD" w:rsidP="003C688D">
            <w:pPr>
              <w:tabs>
                <w:tab w:val="left" w:pos="3052"/>
              </w:tabs>
              <w:rPr>
                <w:sz w:val="28"/>
                <w:szCs w:val="28"/>
                <w:highlight w:val="yellow"/>
              </w:rPr>
            </w:pPr>
            <w:r w:rsidRPr="001826B8">
              <w:rPr>
                <w:sz w:val="28"/>
                <w:szCs w:val="28"/>
                <w:highlight w:val="yellow"/>
              </w:rPr>
              <w:t>Otra</w:t>
            </w:r>
          </w:p>
        </w:tc>
        <w:tc>
          <w:tcPr>
            <w:tcW w:w="850" w:type="dxa"/>
          </w:tcPr>
          <w:p w:rsidR="00FA0AAD" w:rsidRPr="00A70CB4" w:rsidRDefault="00FA0AAD" w:rsidP="003C688D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FA0AAD" w:rsidRPr="00A70CB4" w:rsidRDefault="00FA0AAD" w:rsidP="003C688D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5568" w:type="dxa"/>
            <w:gridSpan w:val="3"/>
          </w:tcPr>
          <w:p w:rsidR="00FA0AAD" w:rsidRPr="00A70CB4" w:rsidRDefault="00FA0AAD" w:rsidP="003C688D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</w:tr>
    </w:tbl>
    <w:p w:rsidR="00B603D1" w:rsidRPr="00A70CB4" w:rsidRDefault="00B603D1" w:rsidP="00B603D1">
      <w:pPr>
        <w:tabs>
          <w:tab w:val="left" w:pos="3052"/>
        </w:tabs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FA0AAD" w:rsidRPr="00A70CB4" w:rsidTr="00656CE6">
        <w:tc>
          <w:tcPr>
            <w:tcW w:w="5470" w:type="dxa"/>
          </w:tcPr>
          <w:p w:rsidR="00FA0AAD" w:rsidRPr="00A70CB4" w:rsidRDefault="00FA0AAD" w:rsidP="00656CE6">
            <w:pPr>
              <w:tabs>
                <w:tab w:val="left" w:pos="3052"/>
              </w:tabs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Observaciones</w:t>
            </w:r>
          </w:p>
        </w:tc>
        <w:tc>
          <w:tcPr>
            <w:tcW w:w="5470" w:type="dxa"/>
          </w:tcPr>
          <w:p w:rsidR="00FA0AAD" w:rsidRPr="00A70CB4" w:rsidRDefault="00FA0AAD" w:rsidP="00656CE6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</w:tr>
    </w:tbl>
    <w:p w:rsidR="00FA0AAD" w:rsidRPr="00A70CB4" w:rsidRDefault="00FA0AAD" w:rsidP="00B603D1">
      <w:pPr>
        <w:tabs>
          <w:tab w:val="left" w:pos="3052"/>
        </w:tabs>
        <w:rPr>
          <w:sz w:val="28"/>
          <w:szCs w:val="28"/>
        </w:rPr>
      </w:pPr>
    </w:p>
    <w:p w:rsidR="003649F3" w:rsidRPr="00A70CB4" w:rsidRDefault="007C6755" w:rsidP="00B603D1">
      <w:pPr>
        <w:tabs>
          <w:tab w:val="left" w:pos="3052"/>
        </w:tabs>
        <w:rPr>
          <w:sz w:val="28"/>
          <w:szCs w:val="28"/>
        </w:rPr>
      </w:pPr>
      <w:r w:rsidRPr="00A70CB4">
        <w:rPr>
          <w:noProof/>
          <w:lang w:eastAsia="es-CR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45D7F1" wp14:editId="0D7A0C79">
                <wp:simplePos x="0" y="0"/>
                <wp:positionH relativeFrom="column">
                  <wp:posOffset>1967865</wp:posOffset>
                </wp:positionH>
                <wp:positionV relativeFrom="paragraph">
                  <wp:posOffset>-55083</wp:posOffset>
                </wp:positionV>
                <wp:extent cx="1828800" cy="842645"/>
                <wp:effectExtent l="0" t="0" r="0" b="0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4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649F3" w:rsidRPr="00A56638" w:rsidRDefault="003649F3" w:rsidP="003649F3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EXAMEN FÍSICO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uadro de texto" o:spid="_x0000_s1035" type="#_x0000_t202" style="position:absolute;margin-left:154.95pt;margin-top:-4.35pt;width:2in;height:66.35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" filled="f" stroked="f">
                <v:textbox>
                  <w:txbxContent>
                    <w:p w:rsidR="003649F3" w:rsidRPr="00A56638" w:rsidRDefault="003649F3" w:rsidP="003649F3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EXAMEN FÍSICO</w:t>
                      </w:r>
                    </w:p>
                  </w:txbxContent>
                </v:textbox>
              </v:shape>
            </w:pict>
          </mc:Fallback>
        </mc:AlternateContent>
      </w:r>
      <w:r w:rsidR="003649F3" w:rsidRPr="00A70CB4">
        <w:rPr>
          <w:sz w:val="28"/>
          <w:szCs w:val="28"/>
        </w:rPr>
        <w:t xml:space="preserve">  </w:t>
      </w:r>
    </w:p>
    <w:p w:rsidR="00FA0AAD" w:rsidRPr="00A70CB4" w:rsidRDefault="00FA0AAD" w:rsidP="00B603D1">
      <w:pPr>
        <w:tabs>
          <w:tab w:val="left" w:pos="3052"/>
        </w:tabs>
        <w:rPr>
          <w:sz w:val="28"/>
          <w:szCs w:val="28"/>
        </w:rPr>
      </w:pPr>
    </w:p>
    <w:p w:rsidR="003649F3" w:rsidRPr="00A70CB4" w:rsidRDefault="003649F3" w:rsidP="00B603D1">
      <w:pPr>
        <w:tabs>
          <w:tab w:val="left" w:pos="3052"/>
        </w:tabs>
        <w:rPr>
          <w:b/>
          <w:sz w:val="28"/>
          <w:szCs w:val="28"/>
          <w:u w:val="single"/>
        </w:rPr>
      </w:pPr>
      <w:r w:rsidRPr="00A70CB4">
        <w:rPr>
          <w:b/>
          <w:sz w:val="28"/>
          <w:szCs w:val="28"/>
          <w:u w:val="single"/>
        </w:rPr>
        <w:t xml:space="preserve">SISTEMA CARDIOVASCULAR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5470"/>
      </w:tblGrid>
      <w:tr w:rsidR="003649F3" w:rsidRPr="00A70CB4" w:rsidTr="007452F8">
        <w:tc>
          <w:tcPr>
            <w:tcW w:w="2735" w:type="dxa"/>
          </w:tcPr>
          <w:p w:rsidR="003649F3" w:rsidRPr="00B43285" w:rsidRDefault="003649F3" w:rsidP="00B603D1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B43285">
              <w:rPr>
                <w:sz w:val="28"/>
                <w:szCs w:val="28"/>
                <w:highlight w:val="green"/>
              </w:rPr>
              <w:t>Pulso</w:t>
            </w:r>
          </w:p>
        </w:tc>
        <w:tc>
          <w:tcPr>
            <w:tcW w:w="2735" w:type="dxa"/>
          </w:tcPr>
          <w:p w:rsidR="003649F3" w:rsidRPr="00A70CB4" w:rsidRDefault="003649F3" w:rsidP="00B603D1">
            <w:pPr>
              <w:tabs>
                <w:tab w:val="left" w:pos="3052"/>
              </w:tabs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5470" w:type="dxa"/>
          </w:tcPr>
          <w:p w:rsidR="003649F3" w:rsidRPr="001826B8" w:rsidRDefault="003649F3" w:rsidP="00B603D1">
            <w:pPr>
              <w:tabs>
                <w:tab w:val="left" w:pos="3052"/>
              </w:tabs>
              <w:rPr>
                <w:b/>
                <w:sz w:val="28"/>
                <w:szCs w:val="28"/>
                <w:highlight w:val="yellow"/>
                <w:u w:val="single"/>
              </w:rPr>
            </w:pPr>
            <w:r w:rsidRPr="001826B8">
              <w:rPr>
                <w:sz w:val="28"/>
                <w:szCs w:val="28"/>
                <w:highlight w:val="yellow"/>
              </w:rPr>
              <w:t>Regularmente de 50 a 100</w:t>
            </w:r>
          </w:p>
        </w:tc>
      </w:tr>
      <w:tr w:rsidR="003649F3" w:rsidRPr="00A70CB4" w:rsidTr="00800976">
        <w:tc>
          <w:tcPr>
            <w:tcW w:w="2735" w:type="dxa"/>
          </w:tcPr>
          <w:p w:rsidR="003649F3" w:rsidRPr="00B43285" w:rsidRDefault="003649F3" w:rsidP="00B603D1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B43285">
              <w:rPr>
                <w:sz w:val="28"/>
                <w:szCs w:val="28"/>
                <w:highlight w:val="green"/>
              </w:rPr>
              <w:t>T. Arterial</w:t>
            </w:r>
          </w:p>
        </w:tc>
        <w:tc>
          <w:tcPr>
            <w:tcW w:w="2735" w:type="dxa"/>
          </w:tcPr>
          <w:p w:rsidR="003649F3" w:rsidRPr="00A70CB4" w:rsidRDefault="003649F3" w:rsidP="00B603D1">
            <w:pPr>
              <w:tabs>
                <w:tab w:val="left" w:pos="3052"/>
              </w:tabs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5470" w:type="dxa"/>
          </w:tcPr>
          <w:p w:rsidR="003649F3" w:rsidRPr="001826B8" w:rsidRDefault="003649F3" w:rsidP="003649F3">
            <w:pPr>
              <w:tabs>
                <w:tab w:val="left" w:pos="3052"/>
              </w:tabs>
              <w:rPr>
                <w:sz w:val="28"/>
                <w:szCs w:val="28"/>
                <w:highlight w:val="yellow"/>
              </w:rPr>
            </w:pPr>
            <w:r w:rsidRPr="001826B8">
              <w:rPr>
                <w:sz w:val="28"/>
                <w:szCs w:val="28"/>
                <w:highlight w:val="yellow"/>
              </w:rPr>
              <w:t>( de 100 a 150) / ( de 50 a 100)</w:t>
            </w:r>
          </w:p>
        </w:tc>
      </w:tr>
    </w:tbl>
    <w:p w:rsidR="003649F3" w:rsidRPr="00A70CB4" w:rsidRDefault="003649F3" w:rsidP="00B603D1">
      <w:pPr>
        <w:tabs>
          <w:tab w:val="left" w:pos="3052"/>
        </w:tabs>
        <w:rPr>
          <w:b/>
          <w:sz w:val="28"/>
          <w:szCs w:val="28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1416"/>
        <w:gridCol w:w="1277"/>
        <w:gridCol w:w="2478"/>
        <w:gridCol w:w="1804"/>
        <w:gridCol w:w="1806"/>
      </w:tblGrid>
      <w:tr w:rsidR="001B3B23" w:rsidRPr="00A70CB4" w:rsidTr="009A783E">
        <w:tc>
          <w:tcPr>
            <w:tcW w:w="2235" w:type="dxa"/>
          </w:tcPr>
          <w:p w:rsidR="001B3B23" w:rsidRPr="004F2100" w:rsidRDefault="001B3B23" w:rsidP="00B603D1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1416" w:type="dxa"/>
          </w:tcPr>
          <w:p w:rsidR="001B3B23" w:rsidRPr="004F2100" w:rsidRDefault="001B3B23" w:rsidP="009A783E">
            <w:pPr>
              <w:tabs>
                <w:tab w:val="left" w:pos="3052"/>
              </w:tabs>
              <w:jc w:val="center"/>
              <w:rPr>
                <w:sz w:val="28"/>
                <w:szCs w:val="28"/>
                <w:highlight w:val="green"/>
              </w:rPr>
            </w:pPr>
            <w:r w:rsidRPr="004F2100">
              <w:rPr>
                <w:sz w:val="28"/>
                <w:szCs w:val="28"/>
                <w:highlight w:val="green"/>
              </w:rPr>
              <w:t>SI</w:t>
            </w:r>
          </w:p>
        </w:tc>
        <w:tc>
          <w:tcPr>
            <w:tcW w:w="1277" w:type="dxa"/>
          </w:tcPr>
          <w:p w:rsidR="001B3B23" w:rsidRPr="004F2100" w:rsidRDefault="001B3B23" w:rsidP="009A783E">
            <w:pPr>
              <w:tabs>
                <w:tab w:val="left" w:pos="3052"/>
              </w:tabs>
              <w:jc w:val="center"/>
              <w:rPr>
                <w:sz w:val="28"/>
                <w:szCs w:val="28"/>
                <w:highlight w:val="green"/>
              </w:rPr>
            </w:pPr>
            <w:r w:rsidRPr="004F2100">
              <w:rPr>
                <w:sz w:val="28"/>
                <w:szCs w:val="28"/>
                <w:highlight w:val="green"/>
              </w:rPr>
              <w:t>NO</w:t>
            </w:r>
          </w:p>
        </w:tc>
        <w:tc>
          <w:tcPr>
            <w:tcW w:w="2478" w:type="dxa"/>
          </w:tcPr>
          <w:p w:rsidR="001B3B23" w:rsidRPr="004F2100" w:rsidRDefault="001B3B23" w:rsidP="00B603D1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1804" w:type="dxa"/>
          </w:tcPr>
          <w:p w:rsidR="001B3B23" w:rsidRPr="00A70CB4" w:rsidRDefault="001B3B23" w:rsidP="009A783E">
            <w:pPr>
              <w:tabs>
                <w:tab w:val="left" w:pos="3052"/>
              </w:tabs>
              <w:jc w:val="center"/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SI</w:t>
            </w:r>
          </w:p>
        </w:tc>
        <w:tc>
          <w:tcPr>
            <w:tcW w:w="1806" w:type="dxa"/>
          </w:tcPr>
          <w:p w:rsidR="001B3B23" w:rsidRPr="00A70CB4" w:rsidRDefault="001B3B23" w:rsidP="009A783E">
            <w:pPr>
              <w:tabs>
                <w:tab w:val="left" w:pos="3052"/>
              </w:tabs>
              <w:jc w:val="center"/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NO</w:t>
            </w:r>
          </w:p>
        </w:tc>
      </w:tr>
      <w:tr w:rsidR="001B3B23" w:rsidRPr="00A70CB4" w:rsidTr="009A783E">
        <w:tc>
          <w:tcPr>
            <w:tcW w:w="2235" w:type="dxa"/>
          </w:tcPr>
          <w:p w:rsidR="001B3B23" w:rsidRPr="004F2100" w:rsidRDefault="001B3B23" w:rsidP="00B603D1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4F2100">
              <w:rPr>
                <w:sz w:val="28"/>
                <w:szCs w:val="28"/>
                <w:highlight w:val="green"/>
              </w:rPr>
              <w:t>Soplos</w:t>
            </w:r>
          </w:p>
        </w:tc>
        <w:tc>
          <w:tcPr>
            <w:tcW w:w="1416" w:type="dxa"/>
          </w:tcPr>
          <w:p w:rsidR="001B3B23" w:rsidRPr="004F2100" w:rsidRDefault="001B3B23" w:rsidP="00B603D1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1277" w:type="dxa"/>
          </w:tcPr>
          <w:p w:rsidR="001B3B23" w:rsidRPr="004F2100" w:rsidRDefault="001B3B23" w:rsidP="00B603D1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2478" w:type="dxa"/>
          </w:tcPr>
          <w:p w:rsidR="001B3B23" w:rsidRPr="004F2100" w:rsidRDefault="001B3B23" w:rsidP="00B603D1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4F2100">
              <w:rPr>
                <w:sz w:val="28"/>
                <w:szCs w:val="28"/>
                <w:highlight w:val="green"/>
              </w:rPr>
              <w:t>Arritmias</w:t>
            </w:r>
          </w:p>
        </w:tc>
        <w:tc>
          <w:tcPr>
            <w:tcW w:w="1804" w:type="dxa"/>
          </w:tcPr>
          <w:p w:rsidR="001B3B23" w:rsidRPr="00A70CB4" w:rsidRDefault="001B3B23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1806" w:type="dxa"/>
          </w:tcPr>
          <w:p w:rsidR="001B3B23" w:rsidRPr="00A70CB4" w:rsidRDefault="001B3B23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</w:tr>
      <w:tr w:rsidR="001B3B23" w:rsidRPr="00A70CB4" w:rsidTr="009A783E">
        <w:trPr>
          <w:trHeight w:val="284"/>
        </w:trPr>
        <w:tc>
          <w:tcPr>
            <w:tcW w:w="2235" w:type="dxa"/>
          </w:tcPr>
          <w:p w:rsidR="001B3B23" w:rsidRPr="004F2100" w:rsidRDefault="001B3B23" w:rsidP="00B603D1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4F2100">
              <w:rPr>
                <w:sz w:val="28"/>
                <w:szCs w:val="28"/>
                <w:highlight w:val="green"/>
              </w:rPr>
              <w:t>Disnea</w:t>
            </w:r>
          </w:p>
        </w:tc>
        <w:tc>
          <w:tcPr>
            <w:tcW w:w="1416" w:type="dxa"/>
          </w:tcPr>
          <w:p w:rsidR="001B3B23" w:rsidRPr="004F2100" w:rsidRDefault="001B3B23" w:rsidP="00B603D1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1277" w:type="dxa"/>
          </w:tcPr>
          <w:p w:rsidR="001B3B23" w:rsidRPr="004F2100" w:rsidRDefault="001B3B23" w:rsidP="00B603D1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2478" w:type="dxa"/>
          </w:tcPr>
          <w:p w:rsidR="001B3B23" w:rsidRPr="004F2100" w:rsidRDefault="001B3B23" w:rsidP="00B603D1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4F2100">
              <w:rPr>
                <w:sz w:val="28"/>
                <w:szCs w:val="28"/>
                <w:highlight w:val="green"/>
              </w:rPr>
              <w:t>Dolor Precordial</w:t>
            </w:r>
          </w:p>
        </w:tc>
        <w:tc>
          <w:tcPr>
            <w:tcW w:w="1804" w:type="dxa"/>
          </w:tcPr>
          <w:p w:rsidR="001B3B23" w:rsidRPr="00A70CB4" w:rsidRDefault="001B3B23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1806" w:type="dxa"/>
          </w:tcPr>
          <w:p w:rsidR="001B3B23" w:rsidRPr="00A70CB4" w:rsidRDefault="001B3B23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</w:tr>
      <w:tr w:rsidR="001B3B23" w:rsidRPr="00A70CB4" w:rsidTr="009A783E">
        <w:tc>
          <w:tcPr>
            <w:tcW w:w="2235" w:type="dxa"/>
          </w:tcPr>
          <w:p w:rsidR="001B3B23" w:rsidRPr="004F2100" w:rsidRDefault="001B3B23" w:rsidP="00B603D1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4F2100">
              <w:rPr>
                <w:sz w:val="28"/>
                <w:szCs w:val="28"/>
                <w:highlight w:val="green"/>
              </w:rPr>
              <w:t>Edemas</w:t>
            </w:r>
          </w:p>
        </w:tc>
        <w:tc>
          <w:tcPr>
            <w:tcW w:w="1416" w:type="dxa"/>
          </w:tcPr>
          <w:p w:rsidR="001B3B23" w:rsidRPr="004F2100" w:rsidRDefault="001B3B23" w:rsidP="00B603D1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1277" w:type="dxa"/>
          </w:tcPr>
          <w:p w:rsidR="001B3B23" w:rsidRPr="004F2100" w:rsidRDefault="001B3B23" w:rsidP="00B603D1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2478" w:type="dxa"/>
          </w:tcPr>
          <w:p w:rsidR="001B3B23" w:rsidRPr="004F2100" w:rsidRDefault="001B3B23" w:rsidP="00B603D1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4F2100">
              <w:rPr>
                <w:sz w:val="28"/>
                <w:szCs w:val="28"/>
                <w:highlight w:val="green"/>
              </w:rPr>
              <w:t>Observaciones</w:t>
            </w:r>
          </w:p>
        </w:tc>
        <w:tc>
          <w:tcPr>
            <w:tcW w:w="3610" w:type="dxa"/>
            <w:gridSpan w:val="2"/>
          </w:tcPr>
          <w:p w:rsidR="001B3B23" w:rsidRPr="00A70CB4" w:rsidRDefault="001B3B23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</w:tr>
    </w:tbl>
    <w:p w:rsidR="001B3B23" w:rsidRPr="00A70CB4" w:rsidRDefault="001B3B23" w:rsidP="00B603D1">
      <w:pPr>
        <w:tabs>
          <w:tab w:val="left" w:pos="3052"/>
        </w:tabs>
        <w:rPr>
          <w:b/>
          <w:sz w:val="28"/>
          <w:szCs w:val="28"/>
          <w:u w:val="single"/>
        </w:rPr>
      </w:pPr>
    </w:p>
    <w:p w:rsidR="00313964" w:rsidRPr="00A70CB4" w:rsidRDefault="00313964" w:rsidP="00313964">
      <w:pPr>
        <w:tabs>
          <w:tab w:val="left" w:pos="3052"/>
        </w:tabs>
        <w:rPr>
          <w:b/>
          <w:sz w:val="28"/>
          <w:szCs w:val="28"/>
          <w:u w:val="single"/>
        </w:rPr>
      </w:pPr>
      <w:r w:rsidRPr="00A70CB4">
        <w:rPr>
          <w:b/>
          <w:sz w:val="28"/>
          <w:szCs w:val="28"/>
          <w:u w:val="single"/>
        </w:rPr>
        <w:t>SISTEMA MUSCOESQUELÉTICO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313964" w:rsidRPr="00A70CB4" w:rsidTr="00313964">
        <w:tc>
          <w:tcPr>
            <w:tcW w:w="5470" w:type="dxa"/>
          </w:tcPr>
          <w:p w:rsidR="00313964" w:rsidRPr="0024320C" w:rsidRDefault="00FA15B3" w:rsidP="00313964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24320C">
              <w:rPr>
                <w:sz w:val="28"/>
                <w:szCs w:val="28"/>
                <w:highlight w:val="green"/>
              </w:rPr>
              <w:t>Talla</w:t>
            </w:r>
          </w:p>
        </w:tc>
        <w:tc>
          <w:tcPr>
            <w:tcW w:w="5470" w:type="dxa"/>
          </w:tcPr>
          <w:p w:rsidR="00313964" w:rsidRPr="00A70CB4" w:rsidRDefault="009F3919" w:rsidP="00313964">
            <w:pPr>
              <w:tabs>
                <w:tab w:val="left" w:pos="3052"/>
              </w:tabs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 xml:space="preserve"> </w:t>
            </w:r>
            <w:r w:rsidR="00FA5326" w:rsidRPr="00A70CB4">
              <w:rPr>
                <w:sz w:val="28"/>
                <w:szCs w:val="28"/>
              </w:rPr>
              <w:t xml:space="preserve">                                                                Cm</w:t>
            </w:r>
          </w:p>
        </w:tc>
      </w:tr>
      <w:tr w:rsidR="00313964" w:rsidRPr="00A70CB4" w:rsidTr="00313964">
        <w:tc>
          <w:tcPr>
            <w:tcW w:w="5470" w:type="dxa"/>
          </w:tcPr>
          <w:p w:rsidR="00313964" w:rsidRPr="0024320C" w:rsidRDefault="00FA5326" w:rsidP="00313964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24320C">
              <w:rPr>
                <w:sz w:val="28"/>
                <w:szCs w:val="28"/>
                <w:highlight w:val="green"/>
              </w:rPr>
              <w:t>Peso</w:t>
            </w:r>
          </w:p>
        </w:tc>
        <w:tc>
          <w:tcPr>
            <w:tcW w:w="5470" w:type="dxa"/>
          </w:tcPr>
          <w:p w:rsidR="00313964" w:rsidRPr="00A70CB4" w:rsidRDefault="00FA5326" w:rsidP="00313964">
            <w:pPr>
              <w:tabs>
                <w:tab w:val="left" w:pos="3052"/>
              </w:tabs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 xml:space="preserve">                                                                 Kg</w:t>
            </w:r>
          </w:p>
        </w:tc>
      </w:tr>
    </w:tbl>
    <w:p w:rsidR="00313964" w:rsidRPr="00A70CB4" w:rsidRDefault="00313964" w:rsidP="00313964">
      <w:pPr>
        <w:tabs>
          <w:tab w:val="left" w:pos="3052"/>
        </w:tabs>
        <w:rPr>
          <w:b/>
          <w:sz w:val="28"/>
          <w:szCs w:val="28"/>
          <w:u w:val="single"/>
        </w:rPr>
      </w:pPr>
      <w:r w:rsidRPr="00A70CB4">
        <w:rPr>
          <w:b/>
          <w:sz w:val="28"/>
          <w:szCs w:val="28"/>
          <w:u w:val="single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D45829" w:rsidRPr="00A70CB4" w:rsidTr="00D45829">
        <w:tc>
          <w:tcPr>
            <w:tcW w:w="3646" w:type="dxa"/>
          </w:tcPr>
          <w:p w:rsidR="00D45829" w:rsidRPr="00A70CB4" w:rsidRDefault="00D45829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3647" w:type="dxa"/>
          </w:tcPr>
          <w:p w:rsidR="00D45829" w:rsidRPr="00A70CB4" w:rsidRDefault="00D45829" w:rsidP="00D45829">
            <w:pPr>
              <w:tabs>
                <w:tab w:val="left" w:pos="3052"/>
              </w:tabs>
              <w:jc w:val="center"/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Derecho</w:t>
            </w:r>
          </w:p>
        </w:tc>
        <w:tc>
          <w:tcPr>
            <w:tcW w:w="3647" w:type="dxa"/>
          </w:tcPr>
          <w:p w:rsidR="00D45829" w:rsidRPr="00A70CB4" w:rsidRDefault="00D45829" w:rsidP="00D45829">
            <w:pPr>
              <w:tabs>
                <w:tab w:val="left" w:pos="3052"/>
              </w:tabs>
              <w:jc w:val="center"/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Zurdo</w:t>
            </w:r>
          </w:p>
        </w:tc>
      </w:tr>
      <w:tr w:rsidR="00D45829" w:rsidRPr="00A70CB4" w:rsidTr="00D45829">
        <w:tc>
          <w:tcPr>
            <w:tcW w:w="3646" w:type="dxa"/>
          </w:tcPr>
          <w:p w:rsidR="00D45829" w:rsidRPr="00A70CB4" w:rsidRDefault="00D45829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  <w:r w:rsidRPr="009664D7">
              <w:rPr>
                <w:sz w:val="28"/>
                <w:szCs w:val="28"/>
                <w:highlight w:val="yellow"/>
              </w:rPr>
              <w:t>Derecho o Zurdo</w:t>
            </w:r>
          </w:p>
        </w:tc>
        <w:tc>
          <w:tcPr>
            <w:tcW w:w="3647" w:type="dxa"/>
          </w:tcPr>
          <w:p w:rsidR="00D45829" w:rsidRPr="00A70CB4" w:rsidRDefault="00D45829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3647" w:type="dxa"/>
          </w:tcPr>
          <w:p w:rsidR="00D45829" w:rsidRPr="00A70CB4" w:rsidRDefault="00D45829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</w:tr>
    </w:tbl>
    <w:p w:rsidR="00313964" w:rsidRPr="00A70CB4" w:rsidRDefault="00313964" w:rsidP="00B603D1">
      <w:pPr>
        <w:tabs>
          <w:tab w:val="left" w:pos="3052"/>
        </w:tabs>
        <w:rPr>
          <w:b/>
          <w:sz w:val="28"/>
          <w:szCs w:val="28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921070" w:rsidRPr="00A70CB4" w:rsidTr="00921070">
        <w:tc>
          <w:tcPr>
            <w:tcW w:w="3646" w:type="dxa"/>
          </w:tcPr>
          <w:p w:rsidR="00921070" w:rsidRPr="00A70CB4" w:rsidRDefault="00921070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3647" w:type="dxa"/>
          </w:tcPr>
          <w:p w:rsidR="00921070" w:rsidRPr="00A70CB4" w:rsidRDefault="00921070" w:rsidP="009A783E">
            <w:pPr>
              <w:tabs>
                <w:tab w:val="left" w:pos="3052"/>
              </w:tabs>
              <w:jc w:val="center"/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SI</w:t>
            </w:r>
          </w:p>
        </w:tc>
        <w:tc>
          <w:tcPr>
            <w:tcW w:w="3647" w:type="dxa"/>
          </w:tcPr>
          <w:p w:rsidR="00921070" w:rsidRPr="00A70CB4" w:rsidRDefault="00921070" w:rsidP="009A783E">
            <w:pPr>
              <w:tabs>
                <w:tab w:val="left" w:pos="3052"/>
              </w:tabs>
              <w:jc w:val="center"/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NO</w:t>
            </w:r>
          </w:p>
        </w:tc>
      </w:tr>
      <w:tr w:rsidR="00921070" w:rsidRPr="00A70CB4" w:rsidTr="00921070">
        <w:tc>
          <w:tcPr>
            <w:tcW w:w="3646" w:type="dxa"/>
          </w:tcPr>
          <w:p w:rsidR="00921070" w:rsidRPr="00A70CB4" w:rsidRDefault="00921070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  <w:r w:rsidRPr="000F5B23">
              <w:rPr>
                <w:sz w:val="28"/>
                <w:szCs w:val="28"/>
                <w:highlight w:val="yellow"/>
              </w:rPr>
              <w:t>Extremidades Presentes</w:t>
            </w:r>
          </w:p>
        </w:tc>
        <w:tc>
          <w:tcPr>
            <w:tcW w:w="3647" w:type="dxa"/>
          </w:tcPr>
          <w:p w:rsidR="00921070" w:rsidRPr="00A70CB4" w:rsidRDefault="00921070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3647" w:type="dxa"/>
          </w:tcPr>
          <w:p w:rsidR="00921070" w:rsidRPr="00A70CB4" w:rsidRDefault="00921070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</w:tr>
    </w:tbl>
    <w:p w:rsidR="00921070" w:rsidRPr="00A70CB4" w:rsidRDefault="00643C5C" w:rsidP="00B603D1">
      <w:pPr>
        <w:tabs>
          <w:tab w:val="left" w:pos="3052"/>
        </w:tabs>
        <w:rPr>
          <w:b/>
          <w:sz w:val="28"/>
          <w:szCs w:val="28"/>
          <w:u w:val="single"/>
        </w:rPr>
      </w:pPr>
      <w:r w:rsidRPr="00A70CB4">
        <w:rPr>
          <w:b/>
          <w:sz w:val="28"/>
          <w:szCs w:val="28"/>
          <w:u w:val="single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643C5C" w:rsidRPr="00A70CB4" w:rsidTr="00643C5C">
        <w:tc>
          <w:tcPr>
            <w:tcW w:w="5470" w:type="dxa"/>
          </w:tcPr>
          <w:p w:rsidR="00643C5C" w:rsidRPr="00A70CB4" w:rsidRDefault="00643C5C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  <w:r w:rsidRPr="0024320C">
              <w:rPr>
                <w:sz w:val="28"/>
                <w:szCs w:val="28"/>
                <w:highlight w:val="green"/>
              </w:rPr>
              <w:t>Observaciones</w:t>
            </w:r>
          </w:p>
        </w:tc>
        <w:tc>
          <w:tcPr>
            <w:tcW w:w="5470" w:type="dxa"/>
          </w:tcPr>
          <w:p w:rsidR="00643C5C" w:rsidRPr="00A70CB4" w:rsidRDefault="00643C5C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</w:tr>
    </w:tbl>
    <w:p w:rsidR="007C6755" w:rsidRPr="00A70CB4" w:rsidRDefault="007C6755" w:rsidP="00B603D1">
      <w:pPr>
        <w:tabs>
          <w:tab w:val="left" w:pos="3052"/>
        </w:tabs>
        <w:rPr>
          <w:b/>
          <w:sz w:val="28"/>
          <w:szCs w:val="28"/>
          <w:u w:val="single"/>
        </w:rPr>
      </w:pPr>
    </w:p>
    <w:p w:rsidR="003649F3" w:rsidRPr="00A70CB4" w:rsidRDefault="00B05F5A" w:rsidP="00B603D1">
      <w:pPr>
        <w:tabs>
          <w:tab w:val="left" w:pos="3052"/>
        </w:tabs>
        <w:rPr>
          <w:b/>
          <w:sz w:val="28"/>
          <w:szCs w:val="28"/>
          <w:u w:val="single"/>
        </w:rPr>
      </w:pPr>
      <w:r w:rsidRPr="00A70CB4">
        <w:rPr>
          <w:b/>
          <w:sz w:val="28"/>
          <w:szCs w:val="28"/>
          <w:u w:val="single"/>
        </w:rPr>
        <w:t>FUERZA MUSCULAR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B05F5A" w:rsidRPr="00A70CB4" w:rsidTr="00B05F5A">
        <w:tc>
          <w:tcPr>
            <w:tcW w:w="5470" w:type="dxa"/>
          </w:tcPr>
          <w:p w:rsidR="00B05F5A" w:rsidRPr="00F244B9" w:rsidRDefault="00B05F5A" w:rsidP="00B603D1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F244B9">
              <w:rPr>
                <w:sz w:val="28"/>
                <w:szCs w:val="28"/>
                <w:highlight w:val="green"/>
              </w:rPr>
              <w:t>Brazo Derecho</w:t>
            </w:r>
          </w:p>
        </w:tc>
        <w:tc>
          <w:tcPr>
            <w:tcW w:w="5470" w:type="dxa"/>
          </w:tcPr>
          <w:p w:rsidR="00B05F5A" w:rsidRPr="00A70CB4" w:rsidRDefault="00B05F5A" w:rsidP="00B05F5A">
            <w:pPr>
              <w:tabs>
                <w:tab w:val="left" w:pos="3052"/>
              </w:tabs>
              <w:ind w:left="4028" w:hanging="4028"/>
              <w:rPr>
                <w:szCs w:val="28"/>
              </w:rPr>
            </w:pPr>
            <w:r w:rsidRPr="00A70CB4">
              <w:rPr>
                <w:szCs w:val="28"/>
              </w:rPr>
              <w:t xml:space="preserve">                                                                                        (de 0 a 5)</w:t>
            </w:r>
          </w:p>
        </w:tc>
      </w:tr>
      <w:tr w:rsidR="00B05F5A" w:rsidRPr="00A70CB4" w:rsidTr="00B05F5A">
        <w:tc>
          <w:tcPr>
            <w:tcW w:w="5470" w:type="dxa"/>
          </w:tcPr>
          <w:p w:rsidR="00B05F5A" w:rsidRPr="00F244B9" w:rsidRDefault="00B05F5A" w:rsidP="00B05F5A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F244B9">
              <w:rPr>
                <w:sz w:val="28"/>
                <w:szCs w:val="28"/>
                <w:highlight w:val="green"/>
              </w:rPr>
              <w:t>Brazo Izquierdo</w:t>
            </w:r>
          </w:p>
        </w:tc>
        <w:tc>
          <w:tcPr>
            <w:tcW w:w="5470" w:type="dxa"/>
          </w:tcPr>
          <w:p w:rsidR="00B05F5A" w:rsidRPr="00A70CB4" w:rsidRDefault="00B05F5A" w:rsidP="00B603D1">
            <w:pPr>
              <w:tabs>
                <w:tab w:val="left" w:pos="3052"/>
              </w:tabs>
              <w:rPr>
                <w:szCs w:val="28"/>
              </w:rPr>
            </w:pPr>
            <w:r w:rsidRPr="00A70CB4">
              <w:rPr>
                <w:szCs w:val="28"/>
              </w:rPr>
              <w:t xml:space="preserve">                                                                                        (de 0 a 5)</w:t>
            </w:r>
          </w:p>
        </w:tc>
      </w:tr>
      <w:tr w:rsidR="00B05F5A" w:rsidRPr="00A70CB4" w:rsidTr="00B05F5A">
        <w:tc>
          <w:tcPr>
            <w:tcW w:w="5470" w:type="dxa"/>
          </w:tcPr>
          <w:p w:rsidR="00B05F5A" w:rsidRPr="00F244B9" w:rsidRDefault="00B05F5A" w:rsidP="00B603D1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F244B9">
              <w:rPr>
                <w:sz w:val="28"/>
                <w:szCs w:val="28"/>
                <w:highlight w:val="green"/>
              </w:rPr>
              <w:t>Pierna Derecha</w:t>
            </w:r>
          </w:p>
        </w:tc>
        <w:tc>
          <w:tcPr>
            <w:tcW w:w="5470" w:type="dxa"/>
          </w:tcPr>
          <w:p w:rsidR="00B05F5A" w:rsidRPr="00A70CB4" w:rsidRDefault="00B05F5A" w:rsidP="00B603D1">
            <w:pPr>
              <w:tabs>
                <w:tab w:val="left" w:pos="3052"/>
              </w:tabs>
              <w:rPr>
                <w:szCs w:val="28"/>
              </w:rPr>
            </w:pPr>
            <w:r w:rsidRPr="00A70CB4">
              <w:rPr>
                <w:szCs w:val="28"/>
              </w:rPr>
              <w:t xml:space="preserve">                                                                                        (de 0 a 5)</w:t>
            </w:r>
          </w:p>
        </w:tc>
      </w:tr>
      <w:tr w:rsidR="00B05F5A" w:rsidRPr="00A70CB4" w:rsidTr="00B05F5A">
        <w:tc>
          <w:tcPr>
            <w:tcW w:w="5470" w:type="dxa"/>
          </w:tcPr>
          <w:p w:rsidR="00B05F5A" w:rsidRPr="00F244B9" w:rsidRDefault="00B05F5A" w:rsidP="00B603D1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F244B9">
              <w:rPr>
                <w:sz w:val="28"/>
                <w:szCs w:val="28"/>
                <w:highlight w:val="green"/>
              </w:rPr>
              <w:t>Pierna Izquierda</w:t>
            </w:r>
          </w:p>
        </w:tc>
        <w:tc>
          <w:tcPr>
            <w:tcW w:w="5470" w:type="dxa"/>
          </w:tcPr>
          <w:p w:rsidR="00B05F5A" w:rsidRPr="00A70CB4" w:rsidRDefault="00B05F5A" w:rsidP="00B603D1">
            <w:pPr>
              <w:tabs>
                <w:tab w:val="left" w:pos="3052"/>
              </w:tabs>
              <w:rPr>
                <w:szCs w:val="28"/>
              </w:rPr>
            </w:pPr>
            <w:r w:rsidRPr="00A70CB4">
              <w:rPr>
                <w:szCs w:val="28"/>
              </w:rPr>
              <w:t xml:space="preserve">                                                                                        (de 0 a 5)</w:t>
            </w:r>
          </w:p>
        </w:tc>
      </w:tr>
    </w:tbl>
    <w:p w:rsidR="003649F3" w:rsidRPr="00A70CB4" w:rsidRDefault="003649F3" w:rsidP="00B603D1">
      <w:pPr>
        <w:tabs>
          <w:tab w:val="left" w:pos="3052"/>
        </w:tabs>
        <w:rPr>
          <w:sz w:val="28"/>
          <w:szCs w:val="28"/>
        </w:rPr>
      </w:pPr>
    </w:p>
    <w:p w:rsidR="007C6755" w:rsidRPr="00A70CB4" w:rsidRDefault="007C6755" w:rsidP="00B603D1">
      <w:pPr>
        <w:tabs>
          <w:tab w:val="left" w:pos="3052"/>
        </w:tabs>
        <w:rPr>
          <w:sz w:val="28"/>
          <w:szCs w:val="28"/>
        </w:rPr>
      </w:pPr>
    </w:p>
    <w:p w:rsidR="007B021D" w:rsidRPr="00A70CB4" w:rsidRDefault="007B021D" w:rsidP="00B603D1">
      <w:pPr>
        <w:tabs>
          <w:tab w:val="left" w:pos="3052"/>
        </w:tabs>
        <w:rPr>
          <w:b/>
          <w:sz w:val="28"/>
          <w:szCs w:val="28"/>
          <w:u w:val="single"/>
        </w:rPr>
      </w:pPr>
      <w:r w:rsidRPr="00A70CB4">
        <w:rPr>
          <w:b/>
          <w:sz w:val="28"/>
          <w:szCs w:val="28"/>
          <w:u w:val="single"/>
        </w:rPr>
        <w:lastRenderedPageBreak/>
        <w:t>REFLEJOS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1418"/>
        <w:gridCol w:w="1533"/>
        <w:gridCol w:w="2719"/>
        <w:gridCol w:w="1276"/>
        <w:gridCol w:w="1476"/>
      </w:tblGrid>
      <w:tr w:rsidR="007B021D" w:rsidRPr="00A70CB4" w:rsidTr="00CE2721">
        <w:tc>
          <w:tcPr>
            <w:tcW w:w="2518" w:type="dxa"/>
          </w:tcPr>
          <w:p w:rsidR="007B021D" w:rsidRPr="00A70CB4" w:rsidRDefault="007B021D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B021D" w:rsidRPr="00A70CB4" w:rsidRDefault="007B021D" w:rsidP="00CE2721">
            <w:pPr>
              <w:tabs>
                <w:tab w:val="left" w:pos="3052"/>
              </w:tabs>
              <w:jc w:val="center"/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NI</w:t>
            </w:r>
          </w:p>
        </w:tc>
        <w:tc>
          <w:tcPr>
            <w:tcW w:w="1533" w:type="dxa"/>
          </w:tcPr>
          <w:p w:rsidR="007B021D" w:rsidRPr="00A70CB4" w:rsidRDefault="007B021D" w:rsidP="00CE2721">
            <w:pPr>
              <w:tabs>
                <w:tab w:val="left" w:pos="3052"/>
              </w:tabs>
              <w:jc w:val="center"/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ANL</w:t>
            </w:r>
          </w:p>
        </w:tc>
        <w:tc>
          <w:tcPr>
            <w:tcW w:w="2719" w:type="dxa"/>
          </w:tcPr>
          <w:p w:rsidR="007B021D" w:rsidRPr="00A70CB4" w:rsidRDefault="007B021D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B021D" w:rsidRPr="00A70CB4" w:rsidRDefault="007B021D" w:rsidP="00CE2721">
            <w:pPr>
              <w:tabs>
                <w:tab w:val="left" w:pos="3052"/>
              </w:tabs>
              <w:jc w:val="center"/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NI</w:t>
            </w:r>
          </w:p>
        </w:tc>
        <w:tc>
          <w:tcPr>
            <w:tcW w:w="1476" w:type="dxa"/>
          </w:tcPr>
          <w:p w:rsidR="007B021D" w:rsidRPr="00A70CB4" w:rsidRDefault="007B021D" w:rsidP="00CE2721">
            <w:pPr>
              <w:tabs>
                <w:tab w:val="left" w:pos="3052"/>
              </w:tabs>
              <w:jc w:val="center"/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ANL</w:t>
            </w:r>
          </w:p>
        </w:tc>
      </w:tr>
      <w:tr w:rsidR="007B021D" w:rsidRPr="00A70CB4" w:rsidTr="00CE2721">
        <w:tc>
          <w:tcPr>
            <w:tcW w:w="2518" w:type="dxa"/>
          </w:tcPr>
          <w:p w:rsidR="007B021D" w:rsidRPr="00FF7192" w:rsidRDefault="007B021D" w:rsidP="00B603D1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FF7192">
              <w:rPr>
                <w:sz w:val="28"/>
                <w:szCs w:val="28"/>
                <w:highlight w:val="green"/>
              </w:rPr>
              <w:t>Bicipital derecho</w:t>
            </w:r>
          </w:p>
        </w:tc>
        <w:tc>
          <w:tcPr>
            <w:tcW w:w="1418" w:type="dxa"/>
          </w:tcPr>
          <w:p w:rsidR="007B021D" w:rsidRPr="00FF7192" w:rsidRDefault="007B021D" w:rsidP="00B603D1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1533" w:type="dxa"/>
          </w:tcPr>
          <w:p w:rsidR="007B021D" w:rsidRPr="00FF7192" w:rsidRDefault="007B021D" w:rsidP="00B603D1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2719" w:type="dxa"/>
          </w:tcPr>
          <w:p w:rsidR="007B021D" w:rsidRPr="00FF7192" w:rsidRDefault="007B021D" w:rsidP="00B603D1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FF7192">
              <w:rPr>
                <w:sz w:val="28"/>
                <w:szCs w:val="28"/>
                <w:highlight w:val="green"/>
              </w:rPr>
              <w:t>Bicipital izquierdo</w:t>
            </w:r>
          </w:p>
        </w:tc>
        <w:tc>
          <w:tcPr>
            <w:tcW w:w="1276" w:type="dxa"/>
          </w:tcPr>
          <w:p w:rsidR="007B021D" w:rsidRPr="00A70CB4" w:rsidRDefault="007B021D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1476" w:type="dxa"/>
          </w:tcPr>
          <w:p w:rsidR="007B021D" w:rsidRPr="00A70CB4" w:rsidRDefault="007B021D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</w:tr>
      <w:tr w:rsidR="007B021D" w:rsidRPr="00A70CB4" w:rsidTr="00CE2721">
        <w:tc>
          <w:tcPr>
            <w:tcW w:w="2518" w:type="dxa"/>
          </w:tcPr>
          <w:p w:rsidR="007B021D" w:rsidRPr="00663633" w:rsidRDefault="007B021D" w:rsidP="00B603D1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663633">
              <w:rPr>
                <w:sz w:val="28"/>
                <w:szCs w:val="28"/>
                <w:highlight w:val="green"/>
              </w:rPr>
              <w:t>Patelar derecho</w:t>
            </w:r>
          </w:p>
        </w:tc>
        <w:tc>
          <w:tcPr>
            <w:tcW w:w="1418" w:type="dxa"/>
          </w:tcPr>
          <w:p w:rsidR="007B021D" w:rsidRPr="00663633" w:rsidRDefault="007B021D" w:rsidP="00B603D1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1533" w:type="dxa"/>
          </w:tcPr>
          <w:p w:rsidR="007B021D" w:rsidRPr="00663633" w:rsidRDefault="007B021D" w:rsidP="00B603D1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2719" w:type="dxa"/>
          </w:tcPr>
          <w:p w:rsidR="007B021D" w:rsidRPr="00663633" w:rsidRDefault="007B021D" w:rsidP="00B603D1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663633">
              <w:rPr>
                <w:sz w:val="28"/>
                <w:szCs w:val="28"/>
                <w:highlight w:val="green"/>
              </w:rPr>
              <w:t>Patelar izquierdo</w:t>
            </w:r>
          </w:p>
        </w:tc>
        <w:tc>
          <w:tcPr>
            <w:tcW w:w="1276" w:type="dxa"/>
          </w:tcPr>
          <w:p w:rsidR="007B021D" w:rsidRPr="00A70CB4" w:rsidRDefault="007B021D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1476" w:type="dxa"/>
          </w:tcPr>
          <w:p w:rsidR="007B021D" w:rsidRPr="00A70CB4" w:rsidRDefault="007B021D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</w:tr>
      <w:tr w:rsidR="007B021D" w:rsidRPr="00A70CB4" w:rsidTr="00CE2721">
        <w:tc>
          <w:tcPr>
            <w:tcW w:w="2518" w:type="dxa"/>
          </w:tcPr>
          <w:p w:rsidR="007B021D" w:rsidRPr="00A70CB4" w:rsidRDefault="007B021D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  <w:proofErr w:type="spellStart"/>
            <w:r w:rsidRPr="00A70CB4">
              <w:rPr>
                <w:sz w:val="28"/>
                <w:szCs w:val="28"/>
              </w:rPr>
              <w:t>Alquileano</w:t>
            </w:r>
            <w:proofErr w:type="spellEnd"/>
            <w:r w:rsidRPr="00A70CB4">
              <w:rPr>
                <w:sz w:val="28"/>
                <w:szCs w:val="28"/>
              </w:rPr>
              <w:t xml:space="preserve"> derecho</w:t>
            </w:r>
          </w:p>
        </w:tc>
        <w:tc>
          <w:tcPr>
            <w:tcW w:w="1418" w:type="dxa"/>
          </w:tcPr>
          <w:p w:rsidR="007B021D" w:rsidRPr="00A70CB4" w:rsidRDefault="007B021D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1533" w:type="dxa"/>
          </w:tcPr>
          <w:p w:rsidR="007B021D" w:rsidRPr="00A70CB4" w:rsidRDefault="007B021D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2719" w:type="dxa"/>
          </w:tcPr>
          <w:p w:rsidR="007B021D" w:rsidRPr="00A70CB4" w:rsidRDefault="007B021D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  <w:proofErr w:type="spellStart"/>
            <w:r w:rsidRPr="00A70CB4">
              <w:rPr>
                <w:sz w:val="28"/>
                <w:szCs w:val="28"/>
              </w:rPr>
              <w:t>Alquileano</w:t>
            </w:r>
            <w:proofErr w:type="spellEnd"/>
            <w:r w:rsidRPr="00A70CB4">
              <w:rPr>
                <w:sz w:val="28"/>
                <w:szCs w:val="28"/>
              </w:rPr>
              <w:t xml:space="preserve"> izquierdo</w:t>
            </w:r>
          </w:p>
        </w:tc>
        <w:tc>
          <w:tcPr>
            <w:tcW w:w="1276" w:type="dxa"/>
          </w:tcPr>
          <w:p w:rsidR="007B021D" w:rsidRPr="00A70CB4" w:rsidRDefault="007B021D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1476" w:type="dxa"/>
          </w:tcPr>
          <w:p w:rsidR="007B021D" w:rsidRPr="00A70CB4" w:rsidRDefault="007B021D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</w:tr>
    </w:tbl>
    <w:p w:rsidR="007B021D" w:rsidRPr="00A70CB4" w:rsidRDefault="007B021D" w:rsidP="00B603D1">
      <w:pPr>
        <w:tabs>
          <w:tab w:val="left" w:pos="3052"/>
        </w:tabs>
        <w:rPr>
          <w:sz w:val="28"/>
          <w:szCs w:val="28"/>
        </w:rPr>
      </w:pPr>
    </w:p>
    <w:p w:rsidR="00CE2721" w:rsidRPr="00A70CB4" w:rsidRDefault="00CE2721" w:rsidP="00B603D1">
      <w:pPr>
        <w:tabs>
          <w:tab w:val="left" w:pos="3052"/>
        </w:tabs>
        <w:rPr>
          <w:b/>
          <w:sz w:val="28"/>
          <w:szCs w:val="28"/>
          <w:u w:val="single"/>
        </w:rPr>
      </w:pPr>
      <w:r w:rsidRPr="00A70CB4">
        <w:rPr>
          <w:b/>
          <w:sz w:val="28"/>
          <w:szCs w:val="28"/>
          <w:u w:val="single"/>
        </w:rPr>
        <w:t>ARCOS DE MOTILIDAD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1418"/>
        <w:gridCol w:w="1533"/>
        <w:gridCol w:w="2719"/>
        <w:gridCol w:w="1276"/>
        <w:gridCol w:w="1476"/>
      </w:tblGrid>
      <w:tr w:rsidR="00CE2721" w:rsidRPr="00A70CB4" w:rsidTr="00E83C79">
        <w:tc>
          <w:tcPr>
            <w:tcW w:w="2518" w:type="dxa"/>
          </w:tcPr>
          <w:p w:rsidR="00CE2721" w:rsidRPr="00A70CB4" w:rsidRDefault="00CE2721" w:rsidP="00E83C79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E2721" w:rsidRPr="00A70CB4" w:rsidRDefault="00CE2721" w:rsidP="00CE2721">
            <w:pPr>
              <w:tabs>
                <w:tab w:val="left" w:pos="3052"/>
              </w:tabs>
              <w:jc w:val="center"/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NI</w:t>
            </w:r>
          </w:p>
        </w:tc>
        <w:tc>
          <w:tcPr>
            <w:tcW w:w="1533" w:type="dxa"/>
          </w:tcPr>
          <w:p w:rsidR="00CE2721" w:rsidRPr="00A70CB4" w:rsidRDefault="00033D69" w:rsidP="00033D69">
            <w:pPr>
              <w:tabs>
                <w:tab w:val="left" w:pos="3052"/>
              </w:tabs>
              <w:jc w:val="center"/>
              <w:rPr>
                <w:sz w:val="28"/>
                <w:szCs w:val="28"/>
              </w:rPr>
            </w:pPr>
            <w:proofErr w:type="spellStart"/>
            <w:r w:rsidRPr="00A70CB4">
              <w:rPr>
                <w:sz w:val="28"/>
                <w:szCs w:val="28"/>
              </w:rPr>
              <w:t>Anl</w:t>
            </w:r>
            <w:proofErr w:type="spellEnd"/>
          </w:p>
        </w:tc>
        <w:tc>
          <w:tcPr>
            <w:tcW w:w="2719" w:type="dxa"/>
          </w:tcPr>
          <w:p w:rsidR="00CE2721" w:rsidRPr="00A70CB4" w:rsidRDefault="00CE2721" w:rsidP="00E83C79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CE2721" w:rsidRPr="00A70CB4" w:rsidRDefault="00CE2721" w:rsidP="00CE2721">
            <w:pPr>
              <w:tabs>
                <w:tab w:val="left" w:pos="3052"/>
              </w:tabs>
              <w:jc w:val="center"/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NI</w:t>
            </w:r>
          </w:p>
        </w:tc>
        <w:tc>
          <w:tcPr>
            <w:tcW w:w="1476" w:type="dxa"/>
          </w:tcPr>
          <w:p w:rsidR="00CE2721" w:rsidRPr="00A70CB4" w:rsidRDefault="00033D69" w:rsidP="00CE2721">
            <w:pPr>
              <w:tabs>
                <w:tab w:val="left" w:pos="3052"/>
              </w:tabs>
              <w:jc w:val="center"/>
              <w:rPr>
                <w:sz w:val="28"/>
                <w:szCs w:val="28"/>
              </w:rPr>
            </w:pPr>
            <w:proofErr w:type="spellStart"/>
            <w:r w:rsidRPr="00A70CB4">
              <w:rPr>
                <w:sz w:val="28"/>
                <w:szCs w:val="28"/>
              </w:rPr>
              <w:t>Anl</w:t>
            </w:r>
            <w:proofErr w:type="spellEnd"/>
          </w:p>
        </w:tc>
      </w:tr>
      <w:tr w:rsidR="00CE2721" w:rsidRPr="00A70CB4" w:rsidTr="00E83C79">
        <w:tc>
          <w:tcPr>
            <w:tcW w:w="2518" w:type="dxa"/>
          </w:tcPr>
          <w:p w:rsidR="00CE2721" w:rsidRPr="00365558" w:rsidRDefault="00CE2721" w:rsidP="00E83C79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365558">
              <w:rPr>
                <w:sz w:val="28"/>
                <w:szCs w:val="28"/>
                <w:highlight w:val="green"/>
              </w:rPr>
              <w:t>Hombro derecho</w:t>
            </w:r>
          </w:p>
        </w:tc>
        <w:tc>
          <w:tcPr>
            <w:tcW w:w="1418" w:type="dxa"/>
          </w:tcPr>
          <w:p w:rsidR="00CE2721" w:rsidRPr="00365558" w:rsidRDefault="00CE2721" w:rsidP="00E83C79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1533" w:type="dxa"/>
          </w:tcPr>
          <w:p w:rsidR="00CE2721" w:rsidRPr="00365558" w:rsidRDefault="00CE2721" w:rsidP="00E83C79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2719" w:type="dxa"/>
          </w:tcPr>
          <w:p w:rsidR="00CE2721" w:rsidRPr="00365558" w:rsidRDefault="00CE2721" w:rsidP="00E83C79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365558">
              <w:rPr>
                <w:sz w:val="28"/>
                <w:szCs w:val="28"/>
                <w:highlight w:val="green"/>
              </w:rPr>
              <w:t>Hombro izquierdo</w:t>
            </w:r>
          </w:p>
        </w:tc>
        <w:tc>
          <w:tcPr>
            <w:tcW w:w="1276" w:type="dxa"/>
          </w:tcPr>
          <w:p w:rsidR="00CE2721" w:rsidRPr="00A70CB4" w:rsidRDefault="00CE2721" w:rsidP="00E83C79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1476" w:type="dxa"/>
          </w:tcPr>
          <w:p w:rsidR="00CE2721" w:rsidRPr="00A70CB4" w:rsidRDefault="00CE2721" w:rsidP="00E83C79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</w:tr>
      <w:tr w:rsidR="00CE2721" w:rsidRPr="00A70CB4" w:rsidTr="00E83C79">
        <w:tc>
          <w:tcPr>
            <w:tcW w:w="2518" w:type="dxa"/>
          </w:tcPr>
          <w:p w:rsidR="00CE2721" w:rsidRPr="00365558" w:rsidRDefault="00CE2721" w:rsidP="00E83C79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365558">
              <w:rPr>
                <w:sz w:val="28"/>
                <w:szCs w:val="28"/>
                <w:highlight w:val="green"/>
              </w:rPr>
              <w:t>Codo derecho</w:t>
            </w:r>
          </w:p>
        </w:tc>
        <w:tc>
          <w:tcPr>
            <w:tcW w:w="1418" w:type="dxa"/>
          </w:tcPr>
          <w:p w:rsidR="00CE2721" w:rsidRPr="00365558" w:rsidRDefault="00CE2721" w:rsidP="00E83C79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1533" w:type="dxa"/>
          </w:tcPr>
          <w:p w:rsidR="00CE2721" w:rsidRPr="00365558" w:rsidRDefault="00CE2721" w:rsidP="00E83C79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2719" w:type="dxa"/>
          </w:tcPr>
          <w:p w:rsidR="00CE2721" w:rsidRPr="00365558" w:rsidRDefault="00CE2721" w:rsidP="00E83C79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365558">
              <w:rPr>
                <w:sz w:val="28"/>
                <w:szCs w:val="28"/>
                <w:highlight w:val="green"/>
              </w:rPr>
              <w:t>Codo izquierdo</w:t>
            </w:r>
          </w:p>
        </w:tc>
        <w:tc>
          <w:tcPr>
            <w:tcW w:w="1276" w:type="dxa"/>
          </w:tcPr>
          <w:p w:rsidR="00CE2721" w:rsidRPr="00A70CB4" w:rsidRDefault="00CE2721" w:rsidP="00E83C79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1476" w:type="dxa"/>
          </w:tcPr>
          <w:p w:rsidR="00CE2721" w:rsidRPr="00A70CB4" w:rsidRDefault="00CE2721" w:rsidP="00E83C79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</w:tr>
      <w:tr w:rsidR="00CE2721" w:rsidRPr="00A70CB4" w:rsidTr="00E83C79">
        <w:tc>
          <w:tcPr>
            <w:tcW w:w="2518" w:type="dxa"/>
          </w:tcPr>
          <w:p w:rsidR="00CE2721" w:rsidRPr="00365558" w:rsidRDefault="00CE2721" w:rsidP="00E83C79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365558">
              <w:rPr>
                <w:sz w:val="28"/>
                <w:szCs w:val="28"/>
                <w:highlight w:val="green"/>
              </w:rPr>
              <w:t>Muñeca derecha</w:t>
            </w:r>
          </w:p>
        </w:tc>
        <w:tc>
          <w:tcPr>
            <w:tcW w:w="1418" w:type="dxa"/>
          </w:tcPr>
          <w:p w:rsidR="00CE2721" w:rsidRPr="00365558" w:rsidRDefault="00CE2721" w:rsidP="00E83C79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1533" w:type="dxa"/>
          </w:tcPr>
          <w:p w:rsidR="00CE2721" w:rsidRPr="00365558" w:rsidRDefault="00CE2721" w:rsidP="00E83C79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2719" w:type="dxa"/>
          </w:tcPr>
          <w:p w:rsidR="00CE2721" w:rsidRPr="00365558" w:rsidRDefault="00CE2721" w:rsidP="00E83C79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365558">
              <w:rPr>
                <w:sz w:val="28"/>
                <w:szCs w:val="28"/>
                <w:highlight w:val="green"/>
              </w:rPr>
              <w:t>Muñeca izquierda</w:t>
            </w:r>
          </w:p>
        </w:tc>
        <w:tc>
          <w:tcPr>
            <w:tcW w:w="1276" w:type="dxa"/>
          </w:tcPr>
          <w:p w:rsidR="00CE2721" w:rsidRPr="00A70CB4" w:rsidRDefault="00CE2721" w:rsidP="00E83C79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1476" w:type="dxa"/>
          </w:tcPr>
          <w:p w:rsidR="00CE2721" w:rsidRPr="00A70CB4" w:rsidRDefault="00CE2721" w:rsidP="00E83C79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</w:tr>
      <w:tr w:rsidR="00CE2721" w:rsidRPr="00A70CB4" w:rsidTr="00E83C79">
        <w:tc>
          <w:tcPr>
            <w:tcW w:w="2518" w:type="dxa"/>
          </w:tcPr>
          <w:p w:rsidR="00CE2721" w:rsidRPr="00365558" w:rsidRDefault="00CE2721" w:rsidP="00E83C79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365558">
              <w:rPr>
                <w:sz w:val="28"/>
                <w:szCs w:val="28"/>
                <w:highlight w:val="green"/>
              </w:rPr>
              <w:t>Dedo derecho</w:t>
            </w:r>
          </w:p>
        </w:tc>
        <w:tc>
          <w:tcPr>
            <w:tcW w:w="1418" w:type="dxa"/>
          </w:tcPr>
          <w:p w:rsidR="00CE2721" w:rsidRPr="00365558" w:rsidRDefault="00CE2721" w:rsidP="00E83C79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1533" w:type="dxa"/>
          </w:tcPr>
          <w:p w:rsidR="00CE2721" w:rsidRPr="00365558" w:rsidRDefault="00CE2721" w:rsidP="00E83C79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2719" w:type="dxa"/>
          </w:tcPr>
          <w:p w:rsidR="00CE2721" w:rsidRPr="00365558" w:rsidRDefault="00CE2721" w:rsidP="00E83C79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365558">
              <w:rPr>
                <w:sz w:val="28"/>
                <w:szCs w:val="28"/>
                <w:highlight w:val="green"/>
              </w:rPr>
              <w:t>Dedo izquierdo</w:t>
            </w:r>
          </w:p>
        </w:tc>
        <w:tc>
          <w:tcPr>
            <w:tcW w:w="1276" w:type="dxa"/>
          </w:tcPr>
          <w:p w:rsidR="00CE2721" w:rsidRPr="00A70CB4" w:rsidRDefault="00CE2721" w:rsidP="00E83C79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1476" w:type="dxa"/>
          </w:tcPr>
          <w:p w:rsidR="00CE2721" w:rsidRPr="00A70CB4" w:rsidRDefault="00CE2721" w:rsidP="00E83C79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</w:tr>
      <w:tr w:rsidR="00CE2721" w:rsidRPr="00A70CB4" w:rsidTr="00E83C79">
        <w:tc>
          <w:tcPr>
            <w:tcW w:w="2518" w:type="dxa"/>
          </w:tcPr>
          <w:p w:rsidR="00CE2721" w:rsidRPr="00365558" w:rsidRDefault="00CE2721" w:rsidP="00E83C79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365558">
              <w:rPr>
                <w:sz w:val="28"/>
                <w:szCs w:val="28"/>
                <w:highlight w:val="green"/>
              </w:rPr>
              <w:t>Cadera derecha</w:t>
            </w:r>
          </w:p>
        </w:tc>
        <w:tc>
          <w:tcPr>
            <w:tcW w:w="1418" w:type="dxa"/>
          </w:tcPr>
          <w:p w:rsidR="00CE2721" w:rsidRPr="00365558" w:rsidRDefault="00CE2721" w:rsidP="00E83C79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1533" w:type="dxa"/>
          </w:tcPr>
          <w:p w:rsidR="00CE2721" w:rsidRPr="00365558" w:rsidRDefault="00CE2721" w:rsidP="00E83C79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2719" w:type="dxa"/>
          </w:tcPr>
          <w:p w:rsidR="00CE2721" w:rsidRPr="00365558" w:rsidRDefault="00CE2721" w:rsidP="00E83C79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365558">
              <w:rPr>
                <w:sz w:val="28"/>
                <w:szCs w:val="28"/>
                <w:highlight w:val="green"/>
              </w:rPr>
              <w:t>Cadera izquierda</w:t>
            </w:r>
          </w:p>
        </w:tc>
        <w:tc>
          <w:tcPr>
            <w:tcW w:w="1276" w:type="dxa"/>
          </w:tcPr>
          <w:p w:rsidR="00CE2721" w:rsidRPr="00A70CB4" w:rsidRDefault="00CE2721" w:rsidP="00E83C79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1476" w:type="dxa"/>
          </w:tcPr>
          <w:p w:rsidR="00CE2721" w:rsidRPr="00A70CB4" w:rsidRDefault="00CE2721" w:rsidP="00E83C79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</w:tr>
      <w:tr w:rsidR="00CE2721" w:rsidRPr="00A70CB4" w:rsidTr="00E83C79">
        <w:tc>
          <w:tcPr>
            <w:tcW w:w="2518" w:type="dxa"/>
          </w:tcPr>
          <w:p w:rsidR="00CE2721" w:rsidRPr="00500F52" w:rsidRDefault="00CE2721" w:rsidP="00E83C79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500F52">
              <w:rPr>
                <w:sz w:val="28"/>
                <w:szCs w:val="28"/>
                <w:highlight w:val="green"/>
              </w:rPr>
              <w:t>Rodilla derecha</w:t>
            </w:r>
          </w:p>
        </w:tc>
        <w:tc>
          <w:tcPr>
            <w:tcW w:w="1418" w:type="dxa"/>
          </w:tcPr>
          <w:p w:rsidR="00CE2721" w:rsidRPr="00500F52" w:rsidRDefault="00CE2721" w:rsidP="00E83C79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1533" w:type="dxa"/>
          </w:tcPr>
          <w:p w:rsidR="00CE2721" w:rsidRPr="00500F52" w:rsidRDefault="00CE2721" w:rsidP="00E83C79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2719" w:type="dxa"/>
          </w:tcPr>
          <w:p w:rsidR="00CE2721" w:rsidRPr="00500F52" w:rsidRDefault="00CE2721" w:rsidP="00E83C79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500F52">
              <w:rPr>
                <w:sz w:val="28"/>
                <w:szCs w:val="28"/>
                <w:highlight w:val="green"/>
              </w:rPr>
              <w:t>Rodilla izquierda</w:t>
            </w:r>
          </w:p>
        </w:tc>
        <w:tc>
          <w:tcPr>
            <w:tcW w:w="1276" w:type="dxa"/>
          </w:tcPr>
          <w:p w:rsidR="00CE2721" w:rsidRPr="00A70CB4" w:rsidRDefault="00CE2721" w:rsidP="00E83C79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1476" w:type="dxa"/>
          </w:tcPr>
          <w:p w:rsidR="00CE2721" w:rsidRPr="00A70CB4" w:rsidRDefault="00CE2721" w:rsidP="00E83C79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</w:tr>
      <w:tr w:rsidR="00CE2721" w:rsidRPr="00A70CB4" w:rsidTr="00E83C79">
        <w:tc>
          <w:tcPr>
            <w:tcW w:w="2518" w:type="dxa"/>
          </w:tcPr>
          <w:p w:rsidR="00CE2721" w:rsidRPr="00500F52" w:rsidRDefault="00CE2721" w:rsidP="00E83C79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500F52">
              <w:rPr>
                <w:sz w:val="28"/>
                <w:szCs w:val="28"/>
                <w:highlight w:val="green"/>
              </w:rPr>
              <w:t>Tobillo derecho</w:t>
            </w:r>
          </w:p>
        </w:tc>
        <w:tc>
          <w:tcPr>
            <w:tcW w:w="1418" w:type="dxa"/>
          </w:tcPr>
          <w:p w:rsidR="00CE2721" w:rsidRPr="00500F52" w:rsidRDefault="00CE2721" w:rsidP="00E83C79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1533" w:type="dxa"/>
          </w:tcPr>
          <w:p w:rsidR="00CE2721" w:rsidRPr="00500F52" w:rsidRDefault="00CE2721" w:rsidP="00E83C79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2719" w:type="dxa"/>
          </w:tcPr>
          <w:p w:rsidR="00CE2721" w:rsidRPr="00500F52" w:rsidRDefault="00CE2721" w:rsidP="00E83C79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500F52">
              <w:rPr>
                <w:sz w:val="28"/>
                <w:szCs w:val="28"/>
                <w:highlight w:val="green"/>
              </w:rPr>
              <w:t>Tobillo izquierdo</w:t>
            </w:r>
          </w:p>
        </w:tc>
        <w:tc>
          <w:tcPr>
            <w:tcW w:w="1276" w:type="dxa"/>
          </w:tcPr>
          <w:p w:rsidR="00CE2721" w:rsidRPr="00A70CB4" w:rsidRDefault="00CE2721" w:rsidP="00E83C79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1476" w:type="dxa"/>
          </w:tcPr>
          <w:p w:rsidR="00CE2721" w:rsidRPr="00A70CB4" w:rsidRDefault="00CE2721" w:rsidP="00E83C79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</w:tr>
    </w:tbl>
    <w:p w:rsidR="00CE2721" w:rsidRPr="00A70CB4" w:rsidRDefault="00CE2721" w:rsidP="00B603D1">
      <w:pPr>
        <w:tabs>
          <w:tab w:val="left" w:pos="3052"/>
        </w:tabs>
        <w:rPr>
          <w:sz w:val="28"/>
          <w:szCs w:val="28"/>
        </w:rPr>
      </w:pPr>
    </w:p>
    <w:p w:rsidR="00CE2721" w:rsidRPr="00A70CB4" w:rsidRDefault="00CE2721" w:rsidP="00B603D1">
      <w:pPr>
        <w:tabs>
          <w:tab w:val="left" w:pos="3052"/>
        </w:tabs>
        <w:rPr>
          <w:b/>
          <w:sz w:val="28"/>
          <w:szCs w:val="28"/>
          <w:u w:val="single"/>
        </w:rPr>
      </w:pPr>
      <w:r w:rsidRPr="00A70CB4">
        <w:rPr>
          <w:b/>
          <w:sz w:val="28"/>
          <w:szCs w:val="28"/>
          <w:u w:val="single"/>
        </w:rPr>
        <w:t>COLUMNA CERVICAL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1418"/>
        <w:gridCol w:w="1533"/>
        <w:gridCol w:w="2719"/>
        <w:gridCol w:w="1276"/>
        <w:gridCol w:w="1476"/>
      </w:tblGrid>
      <w:tr w:rsidR="00CE2721" w:rsidRPr="008A00E7" w:rsidTr="00E83C79">
        <w:tc>
          <w:tcPr>
            <w:tcW w:w="2518" w:type="dxa"/>
          </w:tcPr>
          <w:p w:rsidR="00CE2721" w:rsidRPr="00A70CB4" w:rsidRDefault="00CE2721" w:rsidP="00E83C79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E2721" w:rsidRPr="008A00E7" w:rsidRDefault="00CE2721" w:rsidP="00CE2721">
            <w:pPr>
              <w:tabs>
                <w:tab w:val="left" w:pos="3052"/>
              </w:tabs>
              <w:jc w:val="center"/>
              <w:rPr>
                <w:sz w:val="28"/>
                <w:szCs w:val="28"/>
                <w:highlight w:val="green"/>
              </w:rPr>
            </w:pPr>
            <w:r w:rsidRPr="008A00E7">
              <w:rPr>
                <w:sz w:val="28"/>
                <w:szCs w:val="28"/>
                <w:highlight w:val="green"/>
              </w:rPr>
              <w:t>NI</w:t>
            </w:r>
          </w:p>
        </w:tc>
        <w:tc>
          <w:tcPr>
            <w:tcW w:w="1533" w:type="dxa"/>
          </w:tcPr>
          <w:p w:rsidR="00CE2721" w:rsidRPr="008A00E7" w:rsidRDefault="00CE2721" w:rsidP="00CE2721">
            <w:pPr>
              <w:tabs>
                <w:tab w:val="left" w:pos="3052"/>
              </w:tabs>
              <w:jc w:val="center"/>
              <w:rPr>
                <w:sz w:val="28"/>
                <w:szCs w:val="28"/>
                <w:highlight w:val="green"/>
              </w:rPr>
            </w:pPr>
            <w:r w:rsidRPr="008A00E7">
              <w:rPr>
                <w:sz w:val="28"/>
                <w:szCs w:val="28"/>
                <w:highlight w:val="green"/>
              </w:rPr>
              <w:t>ANL</w:t>
            </w:r>
          </w:p>
        </w:tc>
        <w:tc>
          <w:tcPr>
            <w:tcW w:w="2719" w:type="dxa"/>
          </w:tcPr>
          <w:p w:rsidR="00CE2721" w:rsidRPr="008A00E7" w:rsidRDefault="00CE2721" w:rsidP="00E83C79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1276" w:type="dxa"/>
          </w:tcPr>
          <w:p w:rsidR="00CE2721" w:rsidRPr="008A00E7" w:rsidRDefault="00CE2721" w:rsidP="00CE2721">
            <w:pPr>
              <w:tabs>
                <w:tab w:val="left" w:pos="3052"/>
              </w:tabs>
              <w:jc w:val="center"/>
              <w:rPr>
                <w:sz w:val="28"/>
                <w:szCs w:val="28"/>
                <w:highlight w:val="green"/>
              </w:rPr>
            </w:pPr>
            <w:r w:rsidRPr="008A00E7">
              <w:rPr>
                <w:sz w:val="28"/>
                <w:szCs w:val="28"/>
                <w:highlight w:val="green"/>
              </w:rPr>
              <w:t>NI</w:t>
            </w:r>
          </w:p>
        </w:tc>
        <w:tc>
          <w:tcPr>
            <w:tcW w:w="1476" w:type="dxa"/>
          </w:tcPr>
          <w:p w:rsidR="00CE2721" w:rsidRPr="008A00E7" w:rsidRDefault="00CE2721" w:rsidP="00CE2721">
            <w:pPr>
              <w:tabs>
                <w:tab w:val="left" w:pos="3052"/>
              </w:tabs>
              <w:jc w:val="center"/>
              <w:rPr>
                <w:sz w:val="28"/>
                <w:szCs w:val="28"/>
                <w:highlight w:val="green"/>
              </w:rPr>
            </w:pPr>
            <w:r w:rsidRPr="008A00E7">
              <w:rPr>
                <w:sz w:val="28"/>
                <w:szCs w:val="28"/>
                <w:highlight w:val="green"/>
              </w:rPr>
              <w:t>ANL</w:t>
            </w:r>
          </w:p>
        </w:tc>
      </w:tr>
      <w:tr w:rsidR="00CE2721" w:rsidRPr="008A00E7" w:rsidTr="00E83C79">
        <w:tc>
          <w:tcPr>
            <w:tcW w:w="2518" w:type="dxa"/>
          </w:tcPr>
          <w:p w:rsidR="00CE2721" w:rsidRPr="008A00E7" w:rsidRDefault="00CE2721" w:rsidP="00E83C79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8A00E7">
              <w:rPr>
                <w:sz w:val="28"/>
                <w:szCs w:val="28"/>
                <w:highlight w:val="green"/>
              </w:rPr>
              <w:t>Flexión</w:t>
            </w:r>
          </w:p>
        </w:tc>
        <w:tc>
          <w:tcPr>
            <w:tcW w:w="1418" w:type="dxa"/>
          </w:tcPr>
          <w:p w:rsidR="00CE2721" w:rsidRPr="008A00E7" w:rsidRDefault="00CE2721" w:rsidP="00E83C79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1533" w:type="dxa"/>
          </w:tcPr>
          <w:p w:rsidR="00CE2721" w:rsidRPr="008A00E7" w:rsidRDefault="00CE2721" w:rsidP="00E83C79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2719" w:type="dxa"/>
          </w:tcPr>
          <w:p w:rsidR="00CE2721" w:rsidRPr="008A00E7" w:rsidRDefault="00CE2721" w:rsidP="00E83C79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8A00E7">
              <w:rPr>
                <w:sz w:val="28"/>
                <w:szCs w:val="28"/>
                <w:highlight w:val="green"/>
              </w:rPr>
              <w:t>Extensión</w:t>
            </w:r>
          </w:p>
        </w:tc>
        <w:tc>
          <w:tcPr>
            <w:tcW w:w="1276" w:type="dxa"/>
          </w:tcPr>
          <w:p w:rsidR="00CE2721" w:rsidRPr="008A00E7" w:rsidRDefault="00CE2721" w:rsidP="00E83C79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1476" w:type="dxa"/>
          </w:tcPr>
          <w:p w:rsidR="00CE2721" w:rsidRPr="008A00E7" w:rsidRDefault="00CE2721" w:rsidP="00E83C79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</w:tr>
      <w:tr w:rsidR="00CE2721" w:rsidRPr="008A00E7" w:rsidTr="00E83C79">
        <w:tc>
          <w:tcPr>
            <w:tcW w:w="2518" w:type="dxa"/>
          </w:tcPr>
          <w:p w:rsidR="00CE2721" w:rsidRPr="008A00E7" w:rsidRDefault="00CE2721" w:rsidP="00E83C79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8A00E7">
              <w:rPr>
                <w:sz w:val="28"/>
                <w:szCs w:val="28"/>
                <w:highlight w:val="green"/>
              </w:rPr>
              <w:t>Rotación</w:t>
            </w:r>
          </w:p>
        </w:tc>
        <w:tc>
          <w:tcPr>
            <w:tcW w:w="1418" w:type="dxa"/>
          </w:tcPr>
          <w:p w:rsidR="00CE2721" w:rsidRPr="008A00E7" w:rsidRDefault="00CE2721" w:rsidP="00E83C79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1533" w:type="dxa"/>
          </w:tcPr>
          <w:p w:rsidR="00CE2721" w:rsidRPr="008A00E7" w:rsidRDefault="00CE2721" w:rsidP="00E83C79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2719" w:type="dxa"/>
          </w:tcPr>
          <w:p w:rsidR="00CE2721" w:rsidRPr="008A00E7" w:rsidRDefault="00CE2721" w:rsidP="00E83C79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8A00E7">
              <w:rPr>
                <w:sz w:val="28"/>
                <w:szCs w:val="28"/>
                <w:highlight w:val="green"/>
              </w:rPr>
              <w:t>Inclinación lateral</w:t>
            </w:r>
          </w:p>
        </w:tc>
        <w:tc>
          <w:tcPr>
            <w:tcW w:w="1276" w:type="dxa"/>
          </w:tcPr>
          <w:p w:rsidR="00CE2721" w:rsidRPr="008A00E7" w:rsidRDefault="00CE2721" w:rsidP="00E83C79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1476" w:type="dxa"/>
          </w:tcPr>
          <w:p w:rsidR="00CE2721" w:rsidRPr="008A00E7" w:rsidRDefault="00CE2721" w:rsidP="00E83C79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</w:tr>
    </w:tbl>
    <w:p w:rsidR="00CE2721" w:rsidRPr="008A00E7" w:rsidRDefault="00CE2721" w:rsidP="00B603D1">
      <w:pPr>
        <w:tabs>
          <w:tab w:val="left" w:pos="3052"/>
        </w:tabs>
        <w:rPr>
          <w:sz w:val="28"/>
          <w:szCs w:val="28"/>
          <w:highlight w:val="gree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CE2721" w:rsidRPr="008A00E7" w:rsidTr="00CE2721">
        <w:tc>
          <w:tcPr>
            <w:tcW w:w="5470" w:type="dxa"/>
          </w:tcPr>
          <w:p w:rsidR="00CE2721" w:rsidRPr="008A00E7" w:rsidRDefault="00CE2721" w:rsidP="00B603D1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8A00E7">
              <w:rPr>
                <w:sz w:val="28"/>
                <w:szCs w:val="28"/>
                <w:highlight w:val="green"/>
              </w:rPr>
              <w:t>Observaciones</w:t>
            </w:r>
          </w:p>
        </w:tc>
        <w:tc>
          <w:tcPr>
            <w:tcW w:w="5470" w:type="dxa"/>
          </w:tcPr>
          <w:p w:rsidR="00CE2721" w:rsidRPr="008A00E7" w:rsidRDefault="00CE2721" w:rsidP="00B603D1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</w:tr>
      <w:tr w:rsidR="00CE2721" w:rsidRPr="00A70CB4" w:rsidTr="00CE2721">
        <w:tc>
          <w:tcPr>
            <w:tcW w:w="5470" w:type="dxa"/>
          </w:tcPr>
          <w:p w:rsidR="00CE2721" w:rsidRPr="00A70CB4" w:rsidRDefault="00CE2721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  <w:r w:rsidRPr="008A00E7">
              <w:rPr>
                <w:sz w:val="28"/>
                <w:szCs w:val="28"/>
                <w:highlight w:val="green"/>
              </w:rPr>
              <w:t>Malformaciones</w:t>
            </w:r>
          </w:p>
        </w:tc>
        <w:tc>
          <w:tcPr>
            <w:tcW w:w="5470" w:type="dxa"/>
          </w:tcPr>
          <w:p w:rsidR="00CE2721" w:rsidRPr="00A70CB4" w:rsidRDefault="00CE2721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</w:tr>
    </w:tbl>
    <w:p w:rsidR="00CE2721" w:rsidRPr="00A70CB4" w:rsidRDefault="00CE2721" w:rsidP="00B603D1">
      <w:pPr>
        <w:tabs>
          <w:tab w:val="left" w:pos="3052"/>
        </w:tabs>
        <w:rPr>
          <w:sz w:val="28"/>
          <w:szCs w:val="28"/>
        </w:rPr>
      </w:pPr>
    </w:p>
    <w:p w:rsidR="00CE2721" w:rsidRPr="00A70CB4" w:rsidRDefault="00CE2721" w:rsidP="0095461F">
      <w:pPr>
        <w:rPr>
          <w:b/>
          <w:sz w:val="28"/>
          <w:szCs w:val="28"/>
          <w:u w:val="single"/>
        </w:rPr>
      </w:pPr>
      <w:r w:rsidRPr="00A70CB4">
        <w:rPr>
          <w:b/>
          <w:sz w:val="28"/>
          <w:szCs w:val="28"/>
          <w:u w:val="single"/>
        </w:rPr>
        <w:t>COLUMNA DORSO LUMBAR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CE2721" w:rsidRPr="003F23E2" w:rsidTr="00CE2721">
        <w:tc>
          <w:tcPr>
            <w:tcW w:w="3646" w:type="dxa"/>
          </w:tcPr>
          <w:p w:rsidR="00CE2721" w:rsidRPr="00A70CB4" w:rsidRDefault="00CE2721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3647" w:type="dxa"/>
          </w:tcPr>
          <w:p w:rsidR="00CE2721" w:rsidRPr="003F23E2" w:rsidRDefault="00CE2721" w:rsidP="00CE2721">
            <w:pPr>
              <w:tabs>
                <w:tab w:val="left" w:pos="3052"/>
              </w:tabs>
              <w:jc w:val="center"/>
              <w:rPr>
                <w:sz w:val="28"/>
                <w:szCs w:val="28"/>
                <w:highlight w:val="green"/>
              </w:rPr>
            </w:pPr>
            <w:r w:rsidRPr="003F23E2">
              <w:rPr>
                <w:sz w:val="28"/>
                <w:szCs w:val="28"/>
                <w:highlight w:val="green"/>
              </w:rPr>
              <w:t>NI</w:t>
            </w:r>
          </w:p>
        </w:tc>
        <w:tc>
          <w:tcPr>
            <w:tcW w:w="3647" w:type="dxa"/>
          </w:tcPr>
          <w:p w:rsidR="00CE2721" w:rsidRPr="003F23E2" w:rsidRDefault="00033D69" w:rsidP="0095461F">
            <w:pPr>
              <w:tabs>
                <w:tab w:val="left" w:pos="3052"/>
              </w:tabs>
              <w:jc w:val="center"/>
              <w:rPr>
                <w:sz w:val="28"/>
                <w:szCs w:val="28"/>
                <w:highlight w:val="green"/>
              </w:rPr>
            </w:pPr>
            <w:proofErr w:type="spellStart"/>
            <w:r w:rsidRPr="003F23E2">
              <w:rPr>
                <w:sz w:val="28"/>
                <w:szCs w:val="28"/>
                <w:highlight w:val="green"/>
              </w:rPr>
              <w:t>Anl</w:t>
            </w:r>
            <w:proofErr w:type="spellEnd"/>
          </w:p>
        </w:tc>
      </w:tr>
      <w:tr w:rsidR="00CE2721" w:rsidRPr="003F23E2" w:rsidTr="00CE2721">
        <w:tc>
          <w:tcPr>
            <w:tcW w:w="3646" w:type="dxa"/>
          </w:tcPr>
          <w:p w:rsidR="00CE2721" w:rsidRPr="003F23E2" w:rsidRDefault="00CE2721" w:rsidP="00B603D1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3F23E2">
              <w:rPr>
                <w:sz w:val="28"/>
                <w:szCs w:val="28"/>
                <w:highlight w:val="green"/>
              </w:rPr>
              <w:t>Observación</w:t>
            </w:r>
          </w:p>
        </w:tc>
        <w:tc>
          <w:tcPr>
            <w:tcW w:w="3647" w:type="dxa"/>
          </w:tcPr>
          <w:p w:rsidR="00CE2721" w:rsidRPr="003F23E2" w:rsidRDefault="00CE2721" w:rsidP="00B603D1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3647" w:type="dxa"/>
          </w:tcPr>
          <w:p w:rsidR="00CE2721" w:rsidRPr="003F23E2" w:rsidRDefault="00CE2721" w:rsidP="00B603D1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</w:tr>
    </w:tbl>
    <w:p w:rsidR="00CE2721" w:rsidRPr="003F23E2" w:rsidRDefault="00CE2721" w:rsidP="00B603D1">
      <w:pPr>
        <w:tabs>
          <w:tab w:val="left" w:pos="3052"/>
        </w:tabs>
        <w:rPr>
          <w:sz w:val="28"/>
          <w:szCs w:val="28"/>
          <w:highlight w:val="gree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CE2721" w:rsidRPr="00A70CB4" w:rsidTr="00CE2721">
        <w:tc>
          <w:tcPr>
            <w:tcW w:w="5470" w:type="dxa"/>
          </w:tcPr>
          <w:p w:rsidR="00CE2721" w:rsidRPr="00A70CB4" w:rsidRDefault="00CE2721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  <w:r w:rsidRPr="003F23E2">
              <w:rPr>
                <w:sz w:val="28"/>
                <w:szCs w:val="28"/>
                <w:highlight w:val="green"/>
              </w:rPr>
              <w:t>Observaciones</w:t>
            </w:r>
          </w:p>
        </w:tc>
        <w:tc>
          <w:tcPr>
            <w:tcW w:w="5470" w:type="dxa"/>
          </w:tcPr>
          <w:p w:rsidR="00CE2721" w:rsidRPr="00A70CB4" w:rsidRDefault="00CE2721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</w:tr>
    </w:tbl>
    <w:p w:rsidR="00CE2721" w:rsidRPr="00A70CB4" w:rsidRDefault="00CE2721" w:rsidP="00B603D1">
      <w:pPr>
        <w:tabs>
          <w:tab w:val="left" w:pos="3052"/>
        </w:tabs>
        <w:rPr>
          <w:sz w:val="28"/>
          <w:szCs w:val="28"/>
        </w:rPr>
      </w:pPr>
    </w:p>
    <w:p w:rsidR="0030410F" w:rsidRPr="00A70CB4" w:rsidRDefault="0030410F" w:rsidP="00B603D1">
      <w:pPr>
        <w:tabs>
          <w:tab w:val="left" w:pos="3052"/>
        </w:tabs>
        <w:rPr>
          <w:sz w:val="28"/>
          <w:szCs w:val="28"/>
        </w:rPr>
      </w:pPr>
    </w:p>
    <w:p w:rsidR="00E56B25" w:rsidRPr="0006172C" w:rsidRDefault="00E56B25" w:rsidP="00B603D1">
      <w:pPr>
        <w:tabs>
          <w:tab w:val="left" w:pos="3052"/>
        </w:tabs>
        <w:rPr>
          <w:b/>
          <w:sz w:val="28"/>
          <w:szCs w:val="28"/>
          <w:highlight w:val="yellow"/>
          <w:u w:val="single"/>
        </w:rPr>
      </w:pPr>
      <w:r w:rsidRPr="0006172C">
        <w:rPr>
          <w:b/>
          <w:sz w:val="28"/>
          <w:szCs w:val="28"/>
          <w:highlight w:val="yellow"/>
          <w:u w:val="single"/>
        </w:rPr>
        <w:lastRenderedPageBreak/>
        <w:t>SISTEMA VISUAL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E56B25" w:rsidRPr="0006172C" w:rsidTr="00E56B25">
        <w:tc>
          <w:tcPr>
            <w:tcW w:w="5470" w:type="dxa"/>
          </w:tcPr>
          <w:p w:rsidR="00E56B25" w:rsidRPr="0006172C" w:rsidRDefault="0030410F" w:rsidP="00B603D1">
            <w:pPr>
              <w:tabs>
                <w:tab w:val="left" w:pos="3052"/>
              </w:tabs>
              <w:rPr>
                <w:sz w:val="28"/>
                <w:szCs w:val="28"/>
                <w:highlight w:val="yellow"/>
              </w:rPr>
            </w:pPr>
            <w:r w:rsidRPr="0006172C">
              <w:rPr>
                <w:sz w:val="28"/>
                <w:szCs w:val="28"/>
                <w:highlight w:val="yellow"/>
              </w:rPr>
              <w:t>Agudeza Visual Derecha</w:t>
            </w:r>
          </w:p>
        </w:tc>
        <w:tc>
          <w:tcPr>
            <w:tcW w:w="5470" w:type="dxa"/>
          </w:tcPr>
          <w:p w:rsidR="00E56B25" w:rsidRPr="0006172C" w:rsidRDefault="0030410F" w:rsidP="00B603D1">
            <w:pPr>
              <w:tabs>
                <w:tab w:val="left" w:pos="3052"/>
              </w:tabs>
              <w:rPr>
                <w:sz w:val="28"/>
                <w:szCs w:val="28"/>
                <w:highlight w:val="yellow"/>
              </w:rPr>
            </w:pPr>
            <w:r w:rsidRPr="0006172C">
              <w:rPr>
                <w:sz w:val="28"/>
                <w:szCs w:val="28"/>
                <w:highlight w:val="yellow"/>
              </w:rPr>
              <w:t xml:space="preserve">                                                              </w:t>
            </w:r>
            <w:r w:rsidRPr="0006172C">
              <w:rPr>
                <w:sz w:val="24"/>
                <w:szCs w:val="28"/>
                <w:highlight w:val="yellow"/>
              </w:rPr>
              <w:t>Eje. 20/20</w:t>
            </w:r>
          </w:p>
        </w:tc>
      </w:tr>
      <w:tr w:rsidR="00E56B25" w:rsidRPr="00A70CB4" w:rsidTr="00E56B25">
        <w:tc>
          <w:tcPr>
            <w:tcW w:w="5470" w:type="dxa"/>
          </w:tcPr>
          <w:p w:rsidR="00E56B25" w:rsidRPr="0006172C" w:rsidRDefault="0030410F" w:rsidP="0030410F">
            <w:pPr>
              <w:tabs>
                <w:tab w:val="left" w:pos="3052"/>
              </w:tabs>
              <w:rPr>
                <w:sz w:val="28"/>
                <w:szCs w:val="28"/>
                <w:highlight w:val="yellow"/>
              </w:rPr>
            </w:pPr>
            <w:r w:rsidRPr="0006172C">
              <w:rPr>
                <w:sz w:val="28"/>
                <w:szCs w:val="28"/>
                <w:highlight w:val="yellow"/>
              </w:rPr>
              <w:t>Agudeza Visual Izquierda</w:t>
            </w:r>
          </w:p>
        </w:tc>
        <w:tc>
          <w:tcPr>
            <w:tcW w:w="5470" w:type="dxa"/>
          </w:tcPr>
          <w:p w:rsidR="00E56B25" w:rsidRPr="00A70CB4" w:rsidRDefault="00033D69" w:rsidP="00B603D1">
            <w:pPr>
              <w:tabs>
                <w:tab w:val="left" w:pos="3052"/>
              </w:tabs>
              <w:rPr>
                <w:sz w:val="28"/>
                <w:szCs w:val="28"/>
              </w:rPr>
            </w:pPr>
            <w:r w:rsidRPr="0006172C">
              <w:rPr>
                <w:sz w:val="28"/>
                <w:szCs w:val="28"/>
                <w:highlight w:val="yellow"/>
              </w:rPr>
              <w:t xml:space="preserve">                                                              </w:t>
            </w:r>
            <w:r w:rsidRPr="0006172C">
              <w:rPr>
                <w:sz w:val="24"/>
                <w:szCs w:val="28"/>
                <w:highlight w:val="yellow"/>
              </w:rPr>
              <w:t>Eje. 20/20</w:t>
            </w:r>
          </w:p>
        </w:tc>
      </w:tr>
    </w:tbl>
    <w:p w:rsidR="00E56B25" w:rsidRPr="00A70CB4" w:rsidRDefault="00E56B25" w:rsidP="00B603D1">
      <w:pPr>
        <w:tabs>
          <w:tab w:val="left" w:pos="3052"/>
        </w:tabs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30410F" w:rsidRPr="0006172C" w:rsidTr="00656CE6">
        <w:tc>
          <w:tcPr>
            <w:tcW w:w="3646" w:type="dxa"/>
          </w:tcPr>
          <w:p w:rsidR="0030410F" w:rsidRPr="00A70CB4" w:rsidRDefault="0030410F" w:rsidP="00656CE6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3647" w:type="dxa"/>
          </w:tcPr>
          <w:p w:rsidR="0030410F" w:rsidRPr="0006172C" w:rsidRDefault="0030410F" w:rsidP="0030410F">
            <w:pPr>
              <w:tabs>
                <w:tab w:val="left" w:pos="3052"/>
              </w:tabs>
              <w:jc w:val="center"/>
              <w:rPr>
                <w:sz w:val="28"/>
                <w:szCs w:val="28"/>
                <w:highlight w:val="yellow"/>
              </w:rPr>
            </w:pPr>
            <w:r w:rsidRPr="0006172C">
              <w:rPr>
                <w:sz w:val="28"/>
                <w:szCs w:val="28"/>
                <w:highlight w:val="yellow"/>
              </w:rPr>
              <w:t>NI</w:t>
            </w:r>
          </w:p>
        </w:tc>
        <w:tc>
          <w:tcPr>
            <w:tcW w:w="3647" w:type="dxa"/>
          </w:tcPr>
          <w:p w:rsidR="0030410F" w:rsidRPr="0006172C" w:rsidRDefault="0030410F" w:rsidP="0030410F">
            <w:pPr>
              <w:tabs>
                <w:tab w:val="left" w:pos="3052"/>
              </w:tabs>
              <w:jc w:val="center"/>
              <w:rPr>
                <w:sz w:val="28"/>
                <w:szCs w:val="28"/>
                <w:highlight w:val="yellow"/>
              </w:rPr>
            </w:pPr>
            <w:proofErr w:type="spellStart"/>
            <w:r w:rsidRPr="0006172C">
              <w:rPr>
                <w:sz w:val="28"/>
                <w:szCs w:val="28"/>
                <w:highlight w:val="yellow"/>
              </w:rPr>
              <w:t>Anl</w:t>
            </w:r>
            <w:proofErr w:type="spellEnd"/>
          </w:p>
        </w:tc>
      </w:tr>
      <w:tr w:rsidR="0030410F" w:rsidRPr="0006172C" w:rsidTr="00656CE6">
        <w:tc>
          <w:tcPr>
            <w:tcW w:w="3646" w:type="dxa"/>
          </w:tcPr>
          <w:p w:rsidR="0030410F" w:rsidRPr="0006172C" w:rsidRDefault="0030410F" w:rsidP="00656CE6">
            <w:pPr>
              <w:tabs>
                <w:tab w:val="left" w:pos="3052"/>
              </w:tabs>
              <w:rPr>
                <w:sz w:val="28"/>
                <w:szCs w:val="28"/>
                <w:highlight w:val="yellow"/>
              </w:rPr>
            </w:pPr>
            <w:r w:rsidRPr="0006172C">
              <w:rPr>
                <w:sz w:val="28"/>
                <w:szCs w:val="28"/>
                <w:highlight w:val="yellow"/>
              </w:rPr>
              <w:t>Motilidad Ocular Derecha</w:t>
            </w:r>
          </w:p>
        </w:tc>
        <w:tc>
          <w:tcPr>
            <w:tcW w:w="3647" w:type="dxa"/>
          </w:tcPr>
          <w:p w:rsidR="0030410F" w:rsidRPr="0006172C" w:rsidRDefault="0030410F" w:rsidP="00656CE6">
            <w:pPr>
              <w:tabs>
                <w:tab w:val="left" w:pos="3052"/>
              </w:tabs>
              <w:rPr>
                <w:sz w:val="28"/>
                <w:szCs w:val="28"/>
                <w:highlight w:val="yellow"/>
              </w:rPr>
            </w:pPr>
          </w:p>
        </w:tc>
        <w:tc>
          <w:tcPr>
            <w:tcW w:w="3647" w:type="dxa"/>
          </w:tcPr>
          <w:p w:rsidR="0030410F" w:rsidRPr="0006172C" w:rsidRDefault="0030410F" w:rsidP="00656CE6">
            <w:pPr>
              <w:tabs>
                <w:tab w:val="left" w:pos="3052"/>
              </w:tabs>
              <w:rPr>
                <w:sz w:val="28"/>
                <w:szCs w:val="28"/>
                <w:highlight w:val="yellow"/>
              </w:rPr>
            </w:pPr>
          </w:p>
        </w:tc>
      </w:tr>
      <w:tr w:rsidR="0030410F" w:rsidRPr="00A70CB4" w:rsidTr="00656CE6">
        <w:tc>
          <w:tcPr>
            <w:tcW w:w="3646" w:type="dxa"/>
          </w:tcPr>
          <w:p w:rsidR="0030410F" w:rsidRPr="00A70CB4" w:rsidRDefault="0030410F" w:rsidP="0030410F">
            <w:pPr>
              <w:tabs>
                <w:tab w:val="left" w:pos="3052"/>
              </w:tabs>
              <w:rPr>
                <w:sz w:val="28"/>
                <w:szCs w:val="28"/>
              </w:rPr>
            </w:pPr>
            <w:r w:rsidRPr="0006172C">
              <w:rPr>
                <w:sz w:val="28"/>
                <w:szCs w:val="28"/>
                <w:highlight w:val="yellow"/>
              </w:rPr>
              <w:t>Motilidad Ocular Izquierda</w:t>
            </w:r>
          </w:p>
        </w:tc>
        <w:tc>
          <w:tcPr>
            <w:tcW w:w="3647" w:type="dxa"/>
          </w:tcPr>
          <w:p w:rsidR="0030410F" w:rsidRPr="00A70CB4" w:rsidRDefault="0030410F" w:rsidP="00656CE6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3647" w:type="dxa"/>
          </w:tcPr>
          <w:p w:rsidR="0030410F" w:rsidRPr="00A70CB4" w:rsidRDefault="0030410F" w:rsidP="00656CE6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</w:tr>
    </w:tbl>
    <w:p w:rsidR="00E56B25" w:rsidRPr="00A70CB4" w:rsidRDefault="00E56B25" w:rsidP="00B603D1">
      <w:pPr>
        <w:tabs>
          <w:tab w:val="left" w:pos="3052"/>
        </w:tabs>
        <w:rPr>
          <w:sz w:val="28"/>
          <w:szCs w:val="28"/>
        </w:rPr>
      </w:pPr>
      <w:r w:rsidRPr="00A70CB4">
        <w:rPr>
          <w:sz w:val="28"/>
          <w:szCs w:val="28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E56B25" w:rsidRPr="00A70CB4" w:rsidTr="00E83C79">
        <w:tc>
          <w:tcPr>
            <w:tcW w:w="5470" w:type="dxa"/>
          </w:tcPr>
          <w:p w:rsidR="00E56B25" w:rsidRPr="00A70CB4" w:rsidRDefault="00E56B25" w:rsidP="00E83C79">
            <w:pPr>
              <w:tabs>
                <w:tab w:val="left" w:pos="3052"/>
              </w:tabs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Observaciones</w:t>
            </w:r>
          </w:p>
        </w:tc>
        <w:tc>
          <w:tcPr>
            <w:tcW w:w="5470" w:type="dxa"/>
          </w:tcPr>
          <w:p w:rsidR="00E56B25" w:rsidRPr="00A70CB4" w:rsidRDefault="00E56B25" w:rsidP="00E83C79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</w:tr>
    </w:tbl>
    <w:p w:rsidR="00E56B25" w:rsidRPr="00A70CB4" w:rsidRDefault="00E56B25" w:rsidP="00B603D1">
      <w:pPr>
        <w:tabs>
          <w:tab w:val="left" w:pos="3052"/>
        </w:tabs>
        <w:rPr>
          <w:sz w:val="28"/>
          <w:szCs w:val="28"/>
        </w:rPr>
      </w:pPr>
    </w:p>
    <w:p w:rsidR="00B74FF1" w:rsidRPr="0006172C" w:rsidRDefault="00B74FF1" w:rsidP="00B603D1">
      <w:pPr>
        <w:tabs>
          <w:tab w:val="left" w:pos="3052"/>
        </w:tabs>
        <w:rPr>
          <w:b/>
          <w:sz w:val="28"/>
          <w:szCs w:val="28"/>
          <w:highlight w:val="yellow"/>
          <w:u w:val="single"/>
        </w:rPr>
      </w:pPr>
      <w:r w:rsidRPr="0006172C">
        <w:rPr>
          <w:b/>
          <w:sz w:val="28"/>
          <w:szCs w:val="28"/>
          <w:highlight w:val="yellow"/>
          <w:u w:val="single"/>
        </w:rPr>
        <w:t>CAMPOS VISUALES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6"/>
        <w:gridCol w:w="1791"/>
        <w:gridCol w:w="1862"/>
        <w:gridCol w:w="1861"/>
        <w:gridCol w:w="1648"/>
        <w:gridCol w:w="1648"/>
      </w:tblGrid>
      <w:tr w:rsidR="00B74FF1" w:rsidRPr="0006172C" w:rsidTr="00B74FF1">
        <w:tc>
          <w:tcPr>
            <w:tcW w:w="2206" w:type="dxa"/>
          </w:tcPr>
          <w:p w:rsidR="00B74FF1" w:rsidRPr="0006172C" w:rsidRDefault="00B74FF1" w:rsidP="00656CE6">
            <w:pPr>
              <w:tabs>
                <w:tab w:val="left" w:pos="3052"/>
              </w:tabs>
              <w:rPr>
                <w:sz w:val="28"/>
                <w:szCs w:val="28"/>
                <w:highlight w:val="yellow"/>
              </w:rPr>
            </w:pPr>
          </w:p>
        </w:tc>
        <w:tc>
          <w:tcPr>
            <w:tcW w:w="1791" w:type="dxa"/>
          </w:tcPr>
          <w:p w:rsidR="00B74FF1" w:rsidRPr="0006172C" w:rsidRDefault="00B74FF1" w:rsidP="00656CE6">
            <w:pPr>
              <w:tabs>
                <w:tab w:val="left" w:pos="3052"/>
              </w:tabs>
              <w:jc w:val="center"/>
              <w:rPr>
                <w:sz w:val="28"/>
                <w:szCs w:val="28"/>
                <w:highlight w:val="yellow"/>
              </w:rPr>
            </w:pPr>
            <w:r w:rsidRPr="0006172C">
              <w:rPr>
                <w:sz w:val="28"/>
                <w:szCs w:val="28"/>
                <w:highlight w:val="yellow"/>
              </w:rPr>
              <w:t>NI</w:t>
            </w:r>
          </w:p>
        </w:tc>
        <w:tc>
          <w:tcPr>
            <w:tcW w:w="1862" w:type="dxa"/>
          </w:tcPr>
          <w:p w:rsidR="00B74FF1" w:rsidRPr="0006172C" w:rsidRDefault="00B74FF1" w:rsidP="00656CE6">
            <w:pPr>
              <w:tabs>
                <w:tab w:val="left" w:pos="3052"/>
              </w:tabs>
              <w:jc w:val="center"/>
              <w:rPr>
                <w:sz w:val="28"/>
                <w:szCs w:val="28"/>
                <w:highlight w:val="yellow"/>
              </w:rPr>
            </w:pPr>
            <w:proofErr w:type="spellStart"/>
            <w:r w:rsidRPr="0006172C">
              <w:rPr>
                <w:sz w:val="28"/>
                <w:szCs w:val="28"/>
                <w:highlight w:val="yellow"/>
              </w:rPr>
              <w:t>Anl</w:t>
            </w:r>
            <w:proofErr w:type="spellEnd"/>
          </w:p>
        </w:tc>
        <w:tc>
          <w:tcPr>
            <w:tcW w:w="1861" w:type="dxa"/>
          </w:tcPr>
          <w:p w:rsidR="00B74FF1" w:rsidRPr="0006172C" w:rsidRDefault="00B74FF1" w:rsidP="00656CE6">
            <w:pPr>
              <w:tabs>
                <w:tab w:val="left" w:pos="3052"/>
              </w:tabs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648" w:type="dxa"/>
          </w:tcPr>
          <w:p w:rsidR="00B74FF1" w:rsidRPr="0006172C" w:rsidRDefault="00B74FF1" w:rsidP="00656CE6">
            <w:pPr>
              <w:tabs>
                <w:tab w:val="left" w:pos="3052"/>
              </w:tabs>
              <w:jc w:val="center"/>
              <w:rPr>
                <w:sz w:val="28"/>
                <w:szCs w:val="28"/>
                <w:highlight w:val="yellow"/>
              </w:rPr>
            </w:pPr>
            <w:r w:rsidRPr="0006172C">
              <w:rPr>
                <w:sz w:val="28"/>
                <w:szCs w:val="28"/>
                <w:highlight w:val="yellow"/>
              </w:rPr>
              <w:t>NI</w:t>
            </w:r>
          </w:p>
        </w:tc>
        <w:tc>
          <w:tcPr>
            <w:tcW w:w="1648" w:type="dxa"/>
          </w:tcPr>
          <w:p w:rsidR="00B74FF1" w:rsidRPr="0006172C" w:rsidRDefault="00B74FF1" w:rsidP="00656CE6">
            <w:pPr>
              <w:tabs>
                <w:tab w:val="left" w:pos="3052"/>
              </w:tabs>
              <w:jc w:val="center"/>
              <w:rPr>
                <w:sz w:val="28"/>
                <w:szCs w:val="28"/>
                <w:highlight w:val="yellow"/>
              </w:rPr>
            </w:pPr>
            <w:proofErr w:type="spellStart"/>
            <w:r w:rsidRPr="0006172C">
              <w:rPr>
                <w:sz w:val="28"/>
                <w:szCs w:val="28"/>
                <w:highlight w:val="yellow"/>
              </w:rPr>
              <w:t>Anl</w:t>
            </w:r>
            <w:proofErr w:type="spellEnd"/>
          </w:p>
        </w:tc>
      </w:tr>
      <w:tr w:rsidR="00B74FF1" w:rsidRPr="00A70CB4" w:rsidTr="00B74FF1">
        <w:tc>
          <w:tcPr>
            <w:tcW w:w="2206" w:type="dxa"/>
          </w:tcPr>
          <w:p w:rsidR="00B74FF1" w:rsidRPr="0006172C" w:rsidRDefault="00B74FF1" w:rsidP="00656CE6">
            <w:pPr>
              <w:tabs>
                <w:tab w:val="left" w:pos="3052"/>
              </w:tabs>
              <w:rPr>
                <w:sz w:val="28"/>
                <w:szCs w:val="28"/>
                <w:highlight w:val="yellow"/>
              </w:rPr>
            </w:pPr>
            <w:r w:rsidRPr="0006172C">
              <w:rPr>
                <w:sz w:val="28"/>
                <w:szCs w:val="28"/>
                <w:highlight w:val="yellow"/>
              </w:rPr>
              <w:t>Ojo Derecho</w:t>
            </w:r>
          </w:p>
        </w:tc>
        <w:tc>
          <w:tcPr>
            <w:tcW w:w="1791" w:type="dxa"/>
          </w:tcPr>
          <w:p w:rsidR="00B74FF1" w:rsidRPr="0006172C" w:rsidRDefault="00B74FF1" w:rsidP="00656CE6">
            <w:pPr>
              <w:tabs>
                <w:tab w:val="left" w:pos="3052"/>
              </w:tabs>
              <w:rPr>
                <w:sz w:val="28"/>
                <w:szCs w:val="28"/>
                <w:highlight w:val="yellow"/>
              </w:rPr>
            </w:pPr>
          </w:p>
        </w:tc>
        <w:tc>
          <w:tcPr>
            <w:tcW w:w="1862" w:type="dxa"/>
          </w:tcPr>
          <w:p w:rsidR="00B74FF1" w:rsidRPr="0006172C" w:rsidRDefault="00B74FF1" w:rsidP="00656CE6">
            <w:pPr>
              <w:tabs>
                <w:tab w:val="left" w:pos="3052"/>
              </w:tabs>
              <w:rPr>
                <w:sz w:val="28"/>
                <w:szCs w:val="28"/>
                <w:highlight w:val="yellow"/>
              </w:rPr>
            </w:pPr>
          </w:p>
        </w:tc>
        <w:tc>
          <w:tcPr>
            <w:tcW w:w="1861" w:type="dxa"/>
          </w:tcPr>
          <w:p w:rsidR="00B74FF1" w:rsidRPr="00A70CB4" w:rsidRDefault="00B74FF1" w:rsidP="00B74FF1">
            <w:pPr>
              <w:tabs>
                <w:tab w:val="left" w:pos="3052"/>
              </w:tabs>
              <w:rPr>
                <w:sz w:val="28"/>
                <w:szCs w:val="28"/>
              </w:rPr>
            </w:pPr>
            <w:r w:rsidRPr="0006172C">
              <w:rPr>
                <w:sz w:val="28"/>
                <w:szCs w:val="28"/>
                <w:highlight w:val="yellow"/>
              </w:rPr>
              <w:t>Ojo Izquierdo</w:t>
            </w:r>
          </w:p>
        </w:tc>
        <w:tc>
          <w:tcPr>
            <w:tcW w:w="1648" w:type="dxa"/>
          </w:tcPr>
          <w:p w:rsidR="00B74FF1" w:rsidRPr="00A70CB4" w:rsidRDefault="00B74FF1" w:rsidP="00656CE6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1648" w:type="dxa"/>
          </w:tcPr>
          <w:p w:rsidR="00B74FF1" w:rsidRPr="00A70CB4" w:rsidRDefault="00B74FF1" w:rsidP="00656CE6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</w:tr>
    </w:tbl>
    <w:p w:rsidR="00B74FF1" w:rsidRPr="00A70CB4" w:rsidRDefault="00B74FF1" w:rsidP="00B603D1">
      <w:pPr>
        <w:tabs>
          <w:tab w:val="left" w:pos="3052"/>
        </w:tabs>
        <w:rPr>
          <w:b/>
          <w:sz w:val="28"/>
          <w:szCs w:val="28"/>
          <w:u w:val="single"/>
        </w:rPr>
      </w:pPr>
    </w:p>
    <w:p w:rsidR="00E56B25" w:rsidRPr="0006172C" w:rsidRDefault="00B74FF1" w:rsidP="00B603D1">
      <w:pPr>
        <w:tabs>
          <w:tab w:val="left" w:pos="3052"/>
        </w:tabs>
        <w:rPr>
          <w:b/>
          <w:sz w:val="28"/>
          <w:szCs w:val="28"/>
          <w:highlight w:val="yellow"/>
          <w:u w:val="single"/>
        </w:rPr>
      </w:pPr>
      <w:r w:rsidRPr="0006172C">
        <w:rPr>
          <w:b/>
          <w:sz w:val="28"/>
          <w:szCs w:val="28"/>
          <w:highlight w:val="yellow"/>
          <w:u w:val="single"/>
        </w:rPr>
        <w:t>DISCRIMINACI</w:t>
      </w:r>
      <w:r w:rsidR="007E7CA8" w:rsidRPr="0006172C">
        <w:rPr>
          <w:b/>
          <w:sz w:val="28"/>
          <w:szCs w:val="28"/>
          <w:highlight w:val="yellow"/>
          <w:u w:val="single"/>
        </w:rPr>
        <w:t>Ó</w:t>
      </w:r>
      <w:r w:rsidRPr="0006172C">
        <w:rPr>
          <w:b/>
          <w:sz w:val="28"/>
          <w:szCs w:val="28"/>
          <w:highlight w:val="yellow"/>
          <w:u w:val="single"/>
        </w:rPr>
        <w:t>N DE COLORES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6"/>
        <w:gridCol w:w="1791"/>
        <w:gridCol w:w="1862"/>
        <w:gridCol w:w="1861"/>
        <w:gridCol w:w="1648"/>
        <w:gridCol w:w="1648"/>
      </w:tblGrid>
      <w:tr w:rsidR="00B74FF1" w:rsidRPr="0006172C" w:rsidTr="00656CE6">
        <w:tc>
          <w:tcPr>
            <w:tcW w:w="2206" w:type="dxa"/>
          </w:tcPr>
          <w:p w:rsidR="00B74FF1" w:rsidRPr="0006172C" w:rsidRDefault="00B74FF1" w:rsidP="00656CE6">
            <w:pPr>
              <w:tabs>
                <w:tab w:val="left" w:pos="3052"/>
              </w:tabs>
              <w:rPr>
                <w:sz w:val="28"/>
                <w:szCs w:val="28"/>
                <w:highlight w:val="yellow"/>
              </w:rPr>
            </w:pPr>
          </w:p>
        </w:tc>
        <w:tc>
          <w:tcPr>
            <w:tcW w:w="1791" w:type="dxa"/>
          </w:tcPr>
          <w:p w:rsidR="00B74FF1" w:rsidRPr="0006172C" w:rsidRDefault="00B74FF1" w:rsidP="00656CE6">
            <w:pPr>
              <w:tabs>
                <w:tab w:val="left" w:pos="3052"/>
              </w:tabs>
              <w:jc w:val="center"/>
              <w:rPr>
                <w:sz w:val="28"/>
                <w:szCs w:val="28"/>
                <w:highlight w:val="yellow"/>
              </w:rPr>
            </w:pPr>
            <w:r w:rsidRPr="0006172C">
              <w:rPr>
                <w:sz w:val="28"/>
                <w:szCs w:val="28"/>
                <w:highlight w:val="yellow"/>
              </w:rPr>
              <w:t>NI</w:t>
            </w:r>
          </w:p>
        </w:tc>
        <w:tc>
          <w:tcPr>
            <w:tcW w:w="1862" w:type="dxa"/>
          </w:tcPr>
          <w:p w:rsidR="00B74FF1" w:rsidRPr="0006172C" w:rsidRDefault="00B74FF1" w:rsidP="00656CE6">
            <w:pPr>
              <w:tabs>
                <w:tab w:val="left" w:pos="3052"/>
              </w:tabs>
              <w:jc w:val="center"/>
              <w:rPr>
                <w:sz w:val="28"/>
                <w:szCs w:val="28"/>
                <w:highlight w:val="yellow"/>
              </w:rPr>
            </w:pPr>
            <w:proofErr w:type="spellStart"/>
            <w:r w:rsidRPr="0006172C">
              <w:rPr>
                <w:sz w:val="28"/>
                <w:szCs w:val="28"/>
                <w:highlight w:val="yellow"/>
              </w:rPr>
              <w:t>Anl</w:t>
            </w:r>
            <w:proofErr w:type="spellEnd"/>
          </w:p>
        </w:tc>
        <w:tc>
          <w:tcPr>
            <w:tcW w:w="1861" w:type="dxa"/>
          </w:tcPr>
          <w:p w:rsidR="00B74FF1" w:rsidRPr="0006172C" w:rsidRDefault="00B74FF1" w:rsidP="00656CE6">
            <w:pPr>
              <w:tabs>
                <w:tab w:val="left" w:pos="3052"/>
              </w:tabs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648" w:type="dxa"/>
          </w:tcPr>
          <w:p w:rsidR="00B74FF1" w:rsidRPr="0006172C" w:rsidRDefault="00B74FF1" w:rsidP="00656CE6">
            <w:pPr>
              <w:tabs>
                <w:tab w:val="left" w:pos="3052"/>
              </w:tabs>
              <w:jc w:val="center"/>
              <w:rPr>
                <w:sz w:val="28"/>
                <w:szCs w:val="28"/>
                <w:highlight w:val="yellow"/>
              </w:rPr>
            </w:pPr>
            <w:r w:rsidRPr="0006172C">
              <w:rPr>
                <w:sz w:val="28"/>
                <w:szCs w:val="28"/>
                <w:highlight w:val="yellow"/>
              </w:rPr>
              <w:t>NI</w:t>
            </w:r>
          </w:p>
        </w:tc>
        <w:tc>
          <w:tcPr>
            <w:tcW w:w="1648" w:type="dxa"/>
          </w:tcPr>
          <w:p w:rsidR="00B74FF1" w:rsidRPr="0006172C" w:rsidRDefault="00B74FF1" w:rsidP="00656CE6">
            <w:pPr>
              <w:tabs>
                <w:tab w:val="left" w:pos="3052"/>
              </w:tabs>
              <w:jc w:val="center"/>
              <w:rPr>
                <w:sz w:val="28"/>
                <w:szCs w:val="28"/>
                <w:highlight w:val="yellow"/>
              </w:rPr>
            </w:pPr>
            <w:proofErr w:type="spellStart"/>
            <w:r w:rsidRPr="0006172C">
              <w:rPr>
                <w:sz w:val="28"/>
                <w:szCs w:val="28"/>
                <w:highlight w:val="yellow"/>
              </w:rPr>
              <w:t>Anl</w:t>
            </w:r>
            <w:proofErr w:type="spellEnd"/>
          </w:p>
        </w:tc>
      </w:tr>
      <w:tr w:rsidR="00B74FF1" w:rsidRPr="0006172C" w:rsidTr="00656CE6">
        <w:tc>
          <w:tcPr>
            <w:tcW w:w="2206" w:type="dxa"/>
          </w:tcPr>
          <w:p w:rsidR="00B74FF1" w:rsidRPr="0006172C" w:rsidRDefault="00B74FF1" w:rsidP="00656CE6">
            <w:pPr>
              <w:tabs>
                <w:tab w:val="left" w:pos="3052"/>
              </w:tabs>
              <w:rPr>
                <w:sz w:val="28"/>
                <w:szCs w:val="28"/>
                <w:highlight w:val="yellow"/>
              </w:rPr>
            </w:pPr>
            <w:r w:rsidRPr="0006172C">
              <w:rPr>
                <w:sz w:val="28"/>
                <w:szCs w:val="28"/>
                <w:highlight w:val="yellow"/>
              </w:rPr>
              <w:t>Ojo Derecho</w:t>
            </w:r>
          </w:p>
        </w:tc>
        <w:tc>
          <w:tcPr>
            <w:tcW w:w="1791" w:type="dxa"/>
          </w:tcPr>
          <w:p w:rsidR="00B74FF1" w:rsidRPr="0006172C" w:rsidRDefault="00B74FF1" w:rsidP="00656CE6">
            <w:pPr>
              <w:tabs>
                <w:tab w:val="left" w:pos="3052"/>
              </w:tabs>
              <w:rPr>
                <w:sz w:val="28"/>
                <w:szCs w:val="28"/>
                <w:highlight w:val="yellow"/>
              </w:rPr>
            </w:pPr>
          </w:p>
        </w:tc>
        <w:tc>
          <w:tcPr>
            <w:tcW w:w="1862" w:type="dxa"/>
          </w:tcPr>
          <w:p w:rsidR="00B74FF1" w:rsidRPr="0006172C" w:rsidRDefault="00B74FF1" w:rsidP="00656CE6">
            <w:pPr>
              <w:tabs>
                <w:tab w:val="left" w:pos="3052"/>
              </w:tabs>
              <w:rPr>
                <w:sz w:val="28"/>
                <w:szCs w:val="28"/>
                <w:highlight w:val="yellow"/>
              </w:rPr>
            </w:pPr>
          </w:p>
        </w:tc>
        <w:tc>
          <w:tcPr>
            <w:tcW w:w="1861" w:type="dxa"/>
          </w:tcPr>
          <w:p w:rsidR="00B74FF1" w:rsidRPr="0006172C" w:rsidRDefault="00B74FF1" w:rsidP="00656CE6">
            <w:pPr>
              <w:tabs>
                <w:tab w:val="left" w:pos="3052"/>
              </w:tabs>
              <w:rPr>
                <w:sz w:val="28"/>
                <w:szCs w:val="28"/>
                <w:highlight w:val="yellow"/>
              </w:rPr>
            </w:pPr>
            <w:r w:rsidRPr="0006172C">
              <w:rPr>
                <w:sz w:val="28"/>
                <w:szCs w:val="28"/>
                <w:highlight w:val="yellow"/>
              </w:rPr>
              <w:t>Ojo Izquierdo</w:t>
            </w:r>
          </w:p>
        </w:tc>
        <w:tc>
          <w:tcPr>
            <w:tcW w:w="1648" w:type="dxa"/>
          </w:tcPr>
          <w:p w:rsidR="00B74FF1" w:rsidRPr="0006172C" w:rsidRDefault="00B74FF1" w:rsidP="00656CE6">
            <w:pPr>
              <w:tabs>
                <w:tab w:val="left" w:pos="3052"/>
              </w:tabs>
              <w:rPr>
                <w:sz w:val="28"/>
                <w:szCs w:val="28"/>
                <w:highlight w:val="yellow"/>
              </w:rPr>
            </w:pPr>
          </w:p>
        </w:tc>
        <w:tc>
          <w:tcPr>
            <w:tcW w:w="1648" w:type="dxa"/>
          </w:tcPr>
          <w:p w:rsidR="00B74FF1" w:rsidRPr="0006172C" w:rsidRDefault="00B74FF1" w:rsidP="00656CE6">
            <w:pPr>
              <w:tabs>
                <w:tab w:val="left" w:pos="3052"/>
              </w:tabs>
              <w:rPr>
                <w:sz w:val="28"/>
                <w:szCs w:val="28"/>
                <w:highlight w:val="yellow"/>
              </w:rPr>
            </w:pPr>
          </w:p>
        </w:tc>
      </w:tr>
    </w:tbl>
    <w:p w:rsidR="00B74FF1" w:rsidRPr="0006172C" w:rsidRDefault="00B74FF1" w:rsidP="00B603D1">
      <w:pPr>
        <w:tabs>
          <w:tab w:val="left" w:pos="3052"/>
        </w:tabs>
        <w:rPr>
          <w:b/>
          <w:sz w:val="28"/>
          <w:szCs w:val="28"/>
          <w:highlight w:val="yellow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B74FF1" w:rsidRPr="0006172C" w:rsidTr="00B74FF1">
        <w:tc>
          <w:tcPr>
            <w:tcW w:w="3646" w:type="dxa"/>
          </w:tcPr>
          <w:p w:rsidR="00B74FF1" w:rsidRPr="0006172C" w:rsidRDefault="00B74FF1" w:rsidP="00B603D1">
            <w:pPr>
              <w:tabs>
                <w:tab w:val="left" w:pos="3052"/>
              </w:tabs>
              <w:rPr>
                <w:b/>
                <w:sz w:val="28"/>
                <w:szCs w:val="28"/>
                <w:highlight w:val="yellow"/>
                <w:u w:val="single"/>
              </w:rPr>
            </w:pPr>
          </w:p>
        </w:tc>
        <w:tc>
          <w:tcPr>
            <w:tcW w:w="3647" w:type="dxa"/>
          </w:tcPr>
          <w:p w:rsidR="00B74FF1" w:rsidRPr="0006172C" w:rsidRDefault="00B74FF1" w:rsidP="007E7CA8">
            <w:pPr>
              <w:tabs>
                <w:tab w:val="left" w:pos="3052"/>
              </w:tabs>
              <w:jc w:val="center"/>
              <w:rPr>
                <w:sz w:val="28"/>
                <w:szCs w:val="28"/>
                <w:highlight w:val="yellow"/>
              </w:rPr>
            </w:pPr>
            <w:r w:rsidRPr="0006172C">
              <w:rPr>
                <w:sz w:val="28"/>
                <w:szCs w:val="28"/>
                <w:highlight w:val="yellow"/>
              </w:rPr>
              <w:t>SI</w:t>
            </w:r>
          </w:p>
        </w:tc>
        <w:tc>
          <w:tcPr>
            <w:tcW w:w="3647" w:type="dxa"/>
          </w:tcPr>
          <w:p w:rsidR="00B74FF1" w:rsidRPr="0006172C" w:rsidRDefault="00B74FF1" w:rsidP="007E7CA8">
            <w:pPr>
              <w:tabs>
                <w:tab w:val="left" w:pos="3052"/>
              </w:tabs>
              <w:jc w:val="center"/>
              <w:rPr>
                <w:sz w:val="28"/>
                <w:szCs w:val="28"/>
                <w:highlight w:val="yellow"/>
              </w:rPr>
            </w:pPr>
            <w:r w:rsidRPr="0006172C">
              <w:rPr>
                <w:sz w:val="28"/>
                <w:szCs w:val="28"/>
                <w:highlight w:val="yellow"/>
              </w:rPr>
              <w:t>NO</w:t>
            </w:r>
          </w:p>
        </w:tc>
      </w:tr>
      <w:tr w:rsidR="00B74FF1" w:rsidRPr="00A70CB4" w:rsidTr="00B74FF1">
        <w:tc>
          <w:tcPr>
            <w:tcW w:w="3646" w:type="dxa"/>
          </w:tcPr>
          <w:p w:rsidR="00B74FF1" w:rsidRPr="00A70CB4" w:rsidRDefault="00B74FF1" w:rsidP="00B603D1">
            <w:pPr>
              <w:tabs>
                <w:tab w:val="left" w:pos="3052"/>
              </w:tabs>
              <w:rPr>
                <w:b/>
                <w:sz w:val="28"/>
                <w:szCs w:val="28"/>
                <w:u w:val="single"/>
              </w:rPr>
            </w:pPr>
            <w:r w:rsidRPr="0006172C">
              <w:rPr>
                <w:sz w:val="28"/>
                <w:szCs w:val="28"/>
                <w:highlight w:val="yellow"/>
              </w:rPr>
              <w:t>Estrabismo</w:t>
            </w:r>
          </w:p>
        </w:tc>
        <w:tc>
          <w:tcPr>
            <w:tcW w:w="3647" w:type="dxa"/>
          </w:tcPr>
          <w:p w:rsidR="00B74FF1" w:rsidRPr="00A70CB4" w:rsidRDefault="00B74FF1" w:rsidP="00B603D1">
            <w:pPr>
              <w:tabs>
                <w:tab w:val="left" w:pos="3052"/>
              </w:tabs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647" w:type="dxa"/>
          </w:tcPr>
          <w:p w:rsidR="00B74FF1" w:rsidRPr="00A70CB4" w:rsidRDefault="00B74FF1" w:rsidP="00B603D1">
            <w:pPr>
              <w:tabs>
                <w:tab w:val="left" w:pos="3052"/>
              </w:tabs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B74FF1" w:rsidRPr="00A70CB4" w:rsidRDefault="00B74FF1" w:rsidP="00B603D1">
      <w:pPr>
        <w:tabs>
          <w:tab w:val="left" w:pos="3052"/>
        </w:tabs>
        <w:rPr>
          <w:b/>
          <w:sz w:val="28"/>
          <w:szCs w:val="28"/>
          <w:u w:val="single"/>
        </w:rPr>
      </w:pPr>
    </w:p>
    <w:p w:rsidR="00B74FF1" w:rsidRPr="0006172C" w:rsidRDefault="00B74FF1" w:rsidP="00B603D1">
      <w:pPr>
        <w:tabs>
          <w:tab w:val="left" w:pos="3052"/>
        </w:tabs>
        <w:rPr>
          <w:sz w:val="28"/>
          <w:szCs w:val="28"/>
          <w:highlight w:val="yellow"/>
        </w:rPr>
      </w:pPr>
      <w:r w:rsidRPr="0006172C">
        <w:rPr>
          <w:b/>
          <w:sz w:val="28"/>
          <w:szCs w:val="28"/>
          <w:highlight w:val="yellow"/>
          <w:u w:val="single"/>
        </w:rPr>
        <w:t>VISION DE PROFUNDIDAD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6"/>
        <w:gridCol w:w="1791"/>
        <w:gridCol w:w="1862"/>
        <w:gridCol w:w="1861"/>
        <w:gridCol w:w="1648"/>
        <w:gridCol w:w="1648"/>
      </w:tblGrid>
      <w:tr w:rsidR="00B74FF1" w:rsidRPr="0006172C" w:rsidTr="00656CE6">
        <w:tc>
          <w:tcPr>
            <w:tcW w:w="2206" w:type="dxa"/>
          </w:tcPr>
          <w:p w:rsidR="00B74FF1" w:rsidRPr="0006172C" w:rsidRDefault="00B74FF1" w:rsidP="00656CE6">
            <w:pPr>
              <w:tabs>
                <w:tab w:val="left" w:pos="3052"/>
              </w:tabs>
              <w:rPr>
                <w:sz w:val="28"/>
                <w:szCs w:val="28"/>
                <w:highlight w:val="yellow"/>
              </w:rPr>
            </w:pPr>
          </w:p>
        </w:tc>
        <w:tc>
          <w:tcPr>
            <w:tcW w:w="1791" w:type="dxa"/>
          </w:tcPr>
          <w:p w:rsidR="00B74FF1" w:rsidRPr="0006172C" w:rsidRDefault="00B74FF1" w:rsidP="00656CE6">
            <w:pPr>
              <w:tabs>
                <w:tab w:val="left" w:pos="3052"/>
              </w:tabs>
              <w:jc w:val="center"/>
              <w:rPr>
                <w:sz w:val="28"/>
                <w:szCs w:val="28"/>
                <w:highlight w:val="yellow"/>
              </w:rPr>
            </w:pPr>
            <w:r w:rsidRPr="0006172C">
              <w:rPr>
                <w:sz w:val="28"/>
                <w:szCs w:val="28"/>
                <w:highlight w:val="yellow"/>
              </w:rPr>
              <w:t>NI</w:t>
            </w:r>
          </w:p>
        </w:tc>
        <w:tc>
          <w:tcPr>
            <w:tcW w:w="1862" w:type="dxa"/>
          </w:tcPr>
          <w:p w:rsidR="00B74FF1" w:rsidRPr="0006172C" w:rsidRDefault="00B74FF1" w:rsidP="00656CE6">
            <w:pPr>
              <w:tabs>
                <w:tab w:val="left" w:pos="3052"/>
              </w:tabs>
              <w:jc w:val="center"/>
              <w:rPr>
                <w:sz w:val="28"/>
                <w:szCs w:val="28"/>
                <w:highlight w:val="yellow"/>
              </w:rPr>
            </w:pPr>
            <w:proofErr w:type="spellStart"/>
            <w:r w:rsidRPr="0006172C">
              <w:rPr>
                <w:sz w:val="28"/>
                <w:szCs w:val="28"/>
                <w:highlight w:val="yellow"/>
              </w:rPr>
              <w:t>Anl</w:t>
            </w:r>
            <w:proofErr w:type="spellEnd"/>
          </w:p>
        </w:tc>
        <w:tc>
          <w:tcPr>
            <w:tcW w:w="1861" w:type="dxa"/>
          </w:tcPr>
          <w:p w:rsidR="00B74FF1" w:rsidRPr="0006172C" w:rsidRDefault="00B74FF1" w:rsidP="00656CE6">
            <w:pPr>
              <w:tabs>
                <w:tab w:val="left" w:pos="3052"/>
              </w:tabs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648" w:type="dxa"/>
          </w:tcPr>
          <w:p w:rsidR="00B74FF1" w:rsidRPr="0006172C" w:rsidRDefault="00B74FF1" w:rsidP="00656CE6">
            <w:pPr>
              <w:tabs>
                <w:tab w:val="left" w:pos="3052"/>
              </w:tabs>
              <w:jc w:val="center"/>
              <w:rPr>
                <w:sz w:val="28"/>
                <w:szCs w:val="28"/>
                <w:highlight w:val="yellow"/>
              </w:rPr>
            </w:pPr>
            <w:r w:rsidRPr="0006172C">
              <w:rPr>
                <w:sz w:val="28"/>
                <w:szCs w:val="28"/>
                <w:highlight w:val="yellow"/>
              </w:rPr>
              <w:t>NI</w:t>
            </w:r>
          </w:p>
        </w:tc>
        <w:tc>
          <w:tcPr>
            <w:tcW w:w="1648" w:type="dxa"/>
          </w:tcPr>
          <w:p w:rsidR="00B74FF1" w:rsidRPr="0006172C" w:rsidRDefault="00B74FF1" w:rsidP="00656CE6">
            <w:pPr>
              <w:tabs>
                <w:tab w:val="left" w:pos="3052"/>
              </w:tabs>
              <w:jc w:val="center"/>
              <w:rPr>
                <w:sz w:val="28"/>
                <w:szCs w:val="28"/>
                <w:highlight w:val="yellow"/>
              </w:rPr>
            </w:pPr>
            <w:proofErr w:type="spellStart"/>
            <w:r w:rsidRPr="0006172C">
              <w:rPr>
                <w:sz w:val="28"/>
                <w:szCs w:val="28"/>
                <w:highlight w:val="yellow"/>
              </w:rPr>
              <w:t>Anl</w:t>
            </w:r>
            <w:proofErr w:type="spellEnd"/>
          </w:p>
        </w:tc>
      </w:tr>
      <w:tr w:rsidR="00B74FF1" w:rsidRPr="0006172C" w:rsidTr="00656CE6">
        <w:tc>
          <w:tcPr>
            <w:tcW w:w="2206" w:type="dxa"/>
          </w:tcPr>
          <w:p w:rsidR="00B74FF1" w:rsidRPr="0006172C" w:rsidRDefault="00B74FF1" w:rsidP="00656CE6">
            <w:pPr>
              <w:tabs>
                <w:tab w:val="left" w:pos="3052"/>
              </w:tabs>
              <w:rPr>
                <w:sz w:val="28"/>
                <w:szCs w:val="28"/>
                <w:highlight w:val="yellow"/>
              </w:rPr>
            </w:pPr>
            <w:r w:rsidRPr="0006172C">
              <w:rPr>
                <w:sz w:val="28"/>
                <w:szCs w:val="28"/>
                <w:highlight w:val="yellow"/>
              </w:rPr>
              <w:t>Ojo Derecho</w:t>
            </w:r>
          </w:p>
        </w:tc>
        <w:tc>
          <w:tcPr>
            <w:tcW w:w="1791" w:type="dxa"/>
          </w:tcPr>
          <w:p w:rsidR="00B74FF1" w:rsidRPr="0006172C" w:rsidRDefault="00B74FF1" w:rsidP="00656CE6">
            <w:pPr>
              <w:tabs>
                <w:tab w:val="left" w:pos="3052"/>
              </w:tabs>
              <w:rPr>
                <w:sz w:val="28"/>
                <w:szCs w:val="28"/>
                <w:highlight w:val="yellow"/>
              </w:rPr>
            </w:pPr>
          </w:p>
        </w:tc>
        <w:tc>
          <w:tcPr>
            <w:tcW w:w="1862" w:type="dxa"/>
          </w:tcPr>
          <w:p w:rsidR="00B74FF1" w:rsidRPr="0006172C" w:rsidRDefault="00B74FF1" w:rsidP="00656CE6">
            <w:pPr>
              <w:tabs>
                <w:tab w:val="left" w:pos="3052"/>
              </w:tabs>
              <w:rPr>
                <w:sz w:val="28"/>
                <w:szCs w:val="28"/>
                <w:highlight w:val="yellow"/>
              </w:rPr>
            </w:pPr>
          </w:p>
        </w:tc>
        <w:tc>
          <w:tcPr>
            <w:tcW w:w="1861" w:type="dxa"/>
          </w:tcPr>
          <w:p w:rsidR="00B74FF1" w:rsidRPr="0006172C" w:rsidRDefault="00B74FF1" w:rsidP="00656CE6">
            <w:pPr>
              <w:tabs>
                <w:tab w:val="left" w:pos="3052"/>
              </w:tabs>
              <w:rPr>
                <w:sz w:val="28"/>
                <w:szCs w:val="28"/>
                <w:highlight w:val="yellow"/>
              </w:rPr>
            </w:pPr>
            <w:r w:rsidRPr="0006172C">
              <w:rPr>
                <w:sz w:val="28"/>
                <w:szCs w:val="28"/>
                <w:highlight w:val="yellow"/>
              </w:rPr>
              <w:t>Ojo Izquierdo</w:t>
            </w:r>
          </w:p>
        </w:tc>
        <w:tc>
          <w:tcPr>
            <w:tcW w:w="1648" w:type="dxa"/>
          </w:tcPr>
          <w:p w:rsidR="00B74FF1" w:rsidRPr="0006172C" w:rsidRDefault="00B74FF1" w:rsidP="00656CE6">
            <w:pPr>
              <w:tabs>
                <w:tab w:val="left" w:pos="3052"/>
              </w:tabs>
              <w:rPr>
                <w:sz w:val="28"/>
                <w:szCs w:val="28"/>
                <w:highlight w:val="yellow"/>
              </w:rPr>
            </w:pPr>
          </w:p>
        </w:tc>
        <w:tc>
          <w:tcPr>
            <w:tcW w:w="1648" w:type="dxa"/>
          </w:tcPr>
          <w:p w:rsidR="00B74FF1" w:rsidRPr="0006172C" w:rsidRDefault="00B74FF1" w:rsidP="00656CE6">
            <w:pPr>
              <w:tabs>
                <w:tab w:val="left" w:pos="3052"/>
              </w:tabs>
              <w:rPr>
                <w:sz w:val="28"/>
                <w:szCs w:val="28"/>
                <w:highlight w:val="yellow"/>
              </w:rPr>
            </w:pPr>
          </w:p>
        </w:tc>
      </w:tr>
    </w:tbl>
    <w:p w:rsidR="00B74FF1" w:rsidRPr="0006172C" w:rsidRDefault="00B74FF1" w:rsidP="00B603D1">
      <w:pPr>
        <w:tabs>
          <w:tab w:val="left" w:pos="3052"/>
        </w:tabs>
        <w:rPr>
          <w:sz w:val="28"/>
          <w:szCs w:val="28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B74FF1" w:rsidRPr="00A70CB4" w:rsidTr="00656CE6">
        <w:tc>
          <w:tcPr>
            <w:tcW w:w="5470" w:type="dxa"/>
          </w:tcPr>
          <w:p w:rsidR="00B74FF1" w:rsidRPr="00A70CB4" w:rsidRDefault="00B74FF1" w:rsidP="00656CE6">
            <w:pPr>
              <w:tabs>
                <w:tab w:val="left" w:pos="3052"/>
              </w:tabs>
              <w:rPr>
                <w:sz w:val="28"/>
                <w:szCs w:val="28"/>
              </w:rPr>
            </w:pPr>
            <w:r w:rsidRPr="0006172C">
              <w:rPr>
                <w:sz w:val="28"/>
                <w:szCs w:val="28"/>
                <w:highlight w:val="yellow"/>
              </w:rPr>
              <w:t>Observaciones</w:t>
            </w:r>
          </w:p>
        </w:tc>
        <w:tc>
          <w:tcPr>
            <w:tcW w:w="5470" w:type="dxa"/>
          </w:tcPr>
          <w:p w:rsidR="00B74FF1" w:rsidRPr="00A70CB4" w:rsidRDefault="00B74FF1" w:rsidP="00656CE6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</w:tr>
    </w:tbl>
    <w:p w:rsidR="00B74FF1" w:rsidRPr="00A70CB4" w:rsidRDefault="00B74FF1" w:rsidP="00B74FF1">
      <w:pPr>
        <w:rPr>
          <w:sz w:val="28"/>
          <w:szCs w:val="28"/>
        </w:rPr>
      </w:pPr>
    </w:p>
    <w:p w:rsidR="00B74FF1" w:rsidRPr="00A70CB4" w:rsidRDefault="00B74FF1">
      <w:pPr>
        <w:rPr>
          <w:sz w:val="28"/>
          <w:szCs w:val="28"/>
        </w:rPr>
      </w:pPr>
      <w:r w:rsidRPr="00A70CB4">
        <w:rPr>
          <w:sz w:val="28"/>
          <w:szCs w:val="28"/>
        </w:rPr>
        <w:br w:type="page"/>
      </w:r>
    </w:p>
    <w:p w:rsidR="00B74FF1" w:rsidRPr="0006172C" w:rsidRDefault="00B74FF1" w:rsidP="00B74FF1">
      <w:pPr>
        <w:rPr>
          <w:b/>
          <w:sz w:val="28"/>
          <w:szCs w:val="28"/>
          <w:highlight w:val="yellow"/>
          <w:u w:val="single"/>
        </w:rPr>
      </w:pPr>
      <w:r w:rsidRPr="0006172C">
        <w:rPr>
          <w:b/>
          <w:sz w:val="28"/>
          <w:szCs w:val="28"/>
          <w:highlight w:val="yellow"/>
          <w:u w:val="single"/>
        </w:rPr>
        <w:lastRenderedPageBreak/>
        <w:t>SISTEMA AUDITIVO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6"/>
        <w:gridCol w:w="1791"/>
        <w:gridCol w:w="1498"/>
        <w:gridCol w:w="2225"/>
        <w:gridCol w:w="1648"/>
        <w:gridCol w:w="1648"/>
      </w:tblGrid>
      <w:tr w:rsidR="00B74FF1" w:rsidRPr="0006172C" w:rsidTr="00B74FF1">
        <w:tc>
          <w:tcPr>
            <w:tcW w:w="2206" w:type="dxa"/>
          </w:tcPr>
          <w:p w:rsidR="00B74FF1" w:rsidRPr="0006172C" w:rsidRDefault="00B74FF1" w:rsidP="00656CE6">
            <w:pPr>
              <w:tabs>
                <w:tab w:val="left" w:pos="3052"/>
              </w:tabs>
              <w:rPr>
                <w:sz w:val="28"/>
                <w:szCs w:val="28"/>
                <w:highlight w:val="yellow"/>
              </w:rPr>
            </w:pPr>
          </w:p>
        </w:tc>
        <w:tc>
          <w:tcPr>
            <w:tcW w:w="1791" w:type="dxa"/>
          </w:tcPr>
          <w:p w:rsidR="00B74FF1" w:rsidRPr="0006172C" w:rsidRDefault="00B74FF1" w:rsidP="00656CE6">
            <w:pPr>
              <w:tabs>
                <w:tab w:val="left" w:pos="3052"/>
              </w:tabs>
              <w:jc w:val="center"/>
              <w:rPr>
                <w:sz w:val="28"/>
                <w:szCs w:val="28"/>
                <w:highlight w:val="yellow"/>
              </w:rPr>
            </w:pPr>
            <w:r w:rsidRPr="0006172C">
              <w:rPr>
                <w:sz w:val="28"/>
                <w:szCs w:val="28"/>
                <w:highlight w:val="yellow"/>
              </w:rPr>
              <w:t>NI</w:t>
            </w:r>
          </w:p>
        </w:tc>
        <w:tc>
          <w:tcPr>
            <w:tcW w:w="1498" w:type="dxa"/>
          </w:tcPr>
          <w:p w:rsidR="00B74FF1" w:rsidRPr="0006172C" w:rsidRDefault="00B74FF1" w:rsidP="00656CE6">
            <w:pPr>
              <w:tabs>
                <w:tab w:val="left" w:pos="3052"/>
              </w:tabs>
              <w:jc w:val="center"/>
              <w:rPr>
                <w:sz w:val="28"/>
                <w:szCs w:val="28"/>
                <w:highlight w:val="yellow"/>
              </w:rPr>
            </w:pPr>
            <w:proofErr w:type="spellStart"/>
            <w:r w:rsidRPr="0006172C">
              <w:rPr>
                <w:sz w:val="28"/>
                <w:szCs w:val="28"/>
                <w:highlight w:val="yellow"/>
              </w:rPr>
              <w:t>Anl</w:t>
            </w:r>
            <w:proofErr w:type="spellEnd"/>
          </w:p>
        </w:tc>
        <w:tc>
          <w:tcPr>
            <w:tcW w:w="2225" w:type="dxa"/>
          </w:tcPr>
          <w:p w:rsidR="00B74FF1" w:rsidRPr="0006172C" w:rsidRDefault="00B74FF1" w:rsidP="00656CE6">
            <w:pPr>
              <w:tabs>
                <w:tab w:val="left" w:pos="3052"/>
              </w:tabs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648" w:type="dxa"/>
          </w:tcPr>
          <w:p w:rsidR="00B74FF1" w:rsidRPr="0006172C" w:rsidRDefault="00B74FF1" w:rsidP="00656CE6">
            <w:pPr>
              <w:tabs>
                <w:tab w:val="left" w:pos="3052"/>
              </w:tabs>
              <w:jc w:val="center"/>
              <w:rPr>
                <w:sz w:val="28"/>
                <w:szCs w:val="28"/>
                <w:highlight w:val="yellow"/>
              </w:rPr>
            </w:pPr>
            <w:r w:rsidRPr="0006172C">
              <w:rPr>
                <w:sz w:val="28"/>
                <w:szCs w:val="28"/>
                <w:highlight w:val="yellow"/>
              </w:rPr>
              <w:t>NI</w:t>
            </w:r>
          </w:p>
        </w:tc>
        <w:tc>
          <w:tcPr>
            <w:tcW w:w="1648" w:type="dxa"/>
          </w:tcPr>
          <w:p w:rsidR="00B74FF1" w:rsidRPr="0006172C" w:rsidRDefault="00B74FF1" w:rsidP="00656CE6">
            <w:pPr>
              <w:tabs>
                <w:tab w:val="left" w:pos="3052"/>
              </w:tabs>
              <w:jc w:val="center"/>
              <w:rPr>
                <w:sz w:val="28"/>
                <w:szCs w:val="28"/>
                <w:highlight w:val="yellow"/>
              </w:rPr>
            </w:pPr>
            <w:proofErr w:type="spellStart"/>
            <w:r w:rsidRPr="0006172C">
              <w:rPr>
                <w:sz w:val="28"/>
                <w:szCs w:val="28"/>
                <w:highlight w:val="yellow"/>
              </w:rPr>
              <w:t>Anl</w:t>
            </w:r>
            <w:proofErr w:type="spellEnd"/>
          </w:p>
        </w:tc>
      </w:tr>
      <w:tr w:rsidR="00B74FF1" w:rsidRPr="0006172C" w:rsidTr="00B74FF1">
        <w:tc>
          <w:tcPr>
            <w:tcW w:w="2206" w:type="dxa"/>
          </w:tcPr>
          <w:p w:rsidR="00B74FF1" w:rsidRPr="0006172C" w:rsidRDefault="00B74FF1" w:rsidP="00656CE6">
            <w:pPr>
              <w:tabs>
                <w:tab w:val="left" w:pos="3052"/>
              </w:tabs>
              <w:rPr>
                <w:sz w:val="28"/>
                <w:szCs w:val="28"/>
                <w:highlight w:val="yellow"/>
              </w:rPr>
            </w:pPr>
            <w:r w:rsidRPr="0006172C">
              <w:rPr>
                <w:sz w:val="28"/>
                <w:szCs w:val="28"/>
                <w:highlight w:val="yellow"/>
              </w:rPr>
              <w:t>Oído Derecho</w:t>
            </w:r>
          </w:p>
        </w:tc>
        <w:tc>
          <w:tcPr>
            <w:tcW w:w="1791" w:type="dxa"/>
          </w:tcPr>
          <w:p w:rsidR="00B74FF1" w:rsidRPr="0006172C" w:rsidRDefault="00B74FF1" w:rsidP="00656CE6">
            <w:pPr>
              <w:tabs>
                <w:tab w:val="left" w:pos="3052"/>
              </w:tabs>
              <w:rPr>
                <w:sz w:val="28"/>
                <w:szCs w:val="28"/>
                <w:highlight w:val="yellow"/>
              </w:rPr>
            </w:pPr>
          </w:p>
        </w:tc>
        <w:tc>
          <w:tcPr>
            <w:tcW w:w="1498" w:type="dxa"/>
          </w:tcPr>
          <w:p w:rsidR="00B74FF1" w:rsidRPr="0006172C" w:rsidRDefault="00B74FF1" w:rsidP="00656CE6">
            <w:pPr>
              <w:tabs>
                <w:tab w:val="left" w:pos="3052"/>
              </w:tabs>
              <w:rPr>
                <w:sz w:val="28"/>
                <w:szCs w:val="28"/>
                <w:highlight w:val="yellow"/>
              </w:rPr>
            </w:pPr>
          </w:p>
        </w:tc>
        <w:tc>
          <w:tcPr>
            <w:tcW w:w="2225" w:type="dxa"/>
          </w:tcPr>
          <w:p w:rsidR="00B74FF1" w:rsidRPr="0006172C" w:rsidRDefault="00B74FF1" w:rsidP="00656CE6">
            <w:pPr>
              <w:tabs>
                <w:tab w:val="left" w:pos="3052"/>
              </w:tabs>
              <w:rPr>
                <w:sz w:val="28"/>
                <w:szCs w:val="28"/>
                <w:highlight w:val="yellow"/>
              </w:rPr>
            </w:pPr>
            <w:r w:rsidRPr="0006172C">
              <w:rPr>
                <w:sz w:val="28"/>
                <w:szCs w:val="28"/>
                <w:highlight w:val="yellow"/>
              </w:rPr>
              <w:t>Oído Izquierdo</w:t>
            </w:r>
          </w:p>
        </w:tc>
        <w:tc>
          <w:tcPr>
            <w:tcW w:w="1648" w:type="dxa"/>
          </w:tcPr>
          <w:p w:rsidR="00B74FF1" w:rsidRPr="0006172C" w:rsidRDefault="00B74FF1" w:rsidP="00656CE6">
            <w:pPr>
              <w:tabs>
                <w:tab w:val="left" w:pos="3052"/>
              </w:tabs>
              <w:rPr>
                <w:sz w:val="28"/>
                <w:szCs w:val="28"/>
                <w:highlight w:val="yellow"/>
              </w:rPr>
            </w:pPr>
          </w:p>
        </w:tc>
        <w:tc>
          <w:tcPr>
            <w:tcW w:w="1648" w:type="dxa"/>
          </w:tcPr>
          <w:p w:rsidR="00B74FF1" w:rsidRPr="0006172C" w:rsidRDefault="00B74FF1" w:rsidP="00656CE6">
            <w:pPr>
              <w:tabs>
                <w:tab w:val="left" w:pos="3052"/>
              </w:tabs>
              <w:rPr>
                <w:sz w:val="28"/>
                <w:szCs w:val="28"/>
                <w:highlight w:val="yellow"/>
              </w:rPr>
            </w:pPr>
          </w:p>
        </w:tc>
      </w:tr>
      <w:tr w:rsidR="00B74FF1" w:rsidRPr="0006172C" w:rsidTr="00B74FF1">
        <w:tc>
          <w:tcPr>
            <w:tcW w:w="2206" w:type="dxa"/>
          </w:tcPr>
          <w:p w:rsidR="00B74FF1" w:rsidRPr="0006172C" w:rsidRDefault="00B74FF1" w:rsidP="00656CE6">
            <w:pPr>
              <w:tabs>
                <w:tab w:val="left" w:pos="3052"/>
              </w:tabs>
              <w:rPr>
                <w:sz w:val="28"/>
                <w:szCs w:val="28"/>
                <w:highlight w:val="yellow"/>
              </w:rPr>
            </w:pPr>
            <w:r w:rsidRPr="0006172C">
              <w:rPr>
                <w:sz w:val="28"/>
                <w:szCs w:val="28"/>
                <w:highlight w:val="yellow"/>
              </w:rPr>
              <w:t>Lenguaje</w:t>
            </w:r>
          </w:p>
        </w:tc>
        <w:tc>
          <w:tcPr>
            <w:tcW w:w="1791" w:type="dxa"/>
          </w:tcPr>
          <w:p w:rsidR="00B74FF1" w:rsidRPr="0006172C" w:rsidRDefault="00B74FF1" w:rsidP="00656CE6">
            <w:pPr>
              <w:tabs>
                <w:tab w:val="left" w:pos="3052"/>
              </w:tabs>
              <w:rPr>
                <w:sz w:val="28"/>
                <w:szCs w:val="28"/>
                <w:highlight w:val="yellow"/>
              </w:rPr>
            </w:pPr>
          </w:p>
        </w:tc>
        <w:tc>
          <w:tcPr>
            <w:tcW w:w="1498" w:type="dxa"/>
          </w:tcPr>
          <w:p w:rsidR="00B74FF1" w:rsidRPr="0006172C" w:rsidRDefault="00B74FF1" w:rsidP="00656CE6">
            <w:pPr>
              <w:tabs>
                <w:tab w:val="left" w:pos="3052"/>
              </w:tabs>
              <w:rPr>
                <w:sz w:val="28"/>
                <w:szCs w:val="28"/>
                <w:highlight w:val="yellow"/>
              </w:rPr>
            </w:pPr>
          </w:p>
        </w:tc>
        <w:tc>
          <w:tcPr>
            <w:tcW w:w="2225" w:type="dxa"/>
          </w:tcPr>
          <w:p w:rsidR="00B74FF1" w:rsidRPr="0006172C" w:rsidRDefault="00B74FF1" w:rsidP="00656CE6">
            <w:pPr>
              <w:tabs>
                <w:tab w:val="left" w:pos="3052"/>
              </w:tabs>
              <w:rPr>
                <w:sz w:val="28"/>
                <w:szCs w:val="28"/>
                <w:highlight w:val="yellow"/>
              </w:rPr>
            </w:pPr>
          </w:p>
        </w:tc>
        <w:tc>
          <w:tcPr>
            <w:tcW w:w="1648" w:type="dxa"/>
          </w:tcPr>
          <w:p w:rsidR="00B74FF1" w:rsidRPr="0006172C" w:rsidRDefault="00B74FF1" w:rsidP="00656CE6">
            <w:pPr>
              <w:tabs>
                <w:tab w:val="left" w:pos="3052"/>
              </w:tabs>
              <w:rPr>
                <w:sz w:val="28"/>
                <w:szCs w:val="28"/>
                <w:highlight w:val="yellow"/>
              </w:rPr>
            </w:pPr>
          </w:p>
        </w:tc>
        <w:tc>
          <w:tcPr>
            <w:tcW w:w="1648" w:type="dxa"/>
          </w:tcPr>
          <w:p w:rsidR="00B74FF1" w:rsidRPr="0006172C" w:rsidRDefault="00B74FF1" w:rsidP="00656CE6">
            <w:pPr>
              <w:tabs>
                <w:tab w:val="left" w:pos="3052"/>
              </w:tabs>
              <w:rPr>
                <w:sz w:val="28"/>
                <w:szCs w:val="28"/>
                <w:highlight w:val="yellow"/>
              </w:rPr>
            </w:pPr>
          </w:p>
        </w:tc>
      </w:tr>
    </w:tbl>
    <w:p w:rsidR="00B74FF1" w:rsidRPr="0006172C" w:rsidRDefault="00660B3C" w:rsidP="00B74FF1">
      <w:pPr>
        <w:rPr>
          <w:sz w:val="28"/>
          <w:szCs w:val="28"/>
          <w:highlight w:val="yellow"/>
        </w:rPr>
      </w:pPr>
      <w:r w:rsidRPr="0006172C">
        <w:rPr>
          <w:sz w:val="28"/>
          <w:szCs w:val="28"/>
          <w:highlight w:val="yellow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660B3C" w:rsidRPr="0006172C" w:rsidTr="00660B3C">
        <w:tc>
          <w:tcPr>
            <w:tcW w:w="3646" w:type="dxa"/>
          </w:tcPr>
          <w:p w:rsidR="00660B3C" w:rsidRPr="0006172C" w:rsidRDefault="00660B3C" w:rsidP="00B74FF1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3647" w:type="dxa"/>
          </w:tcPr>
          <w:p w:rsidR="00660B3C" w:rsidRPr="0006172C" w:rsidRDefault="00660B3C" w:rsidP="00660B3C">
            <w:pPr>
              <w:jc w:val="center"/>
              <w:rPr>
                <w:sz w:val="28"/>
                <w:szCs w:val="28"/>
                <w:highlight w:val="yellow"/>
              </w:rPr>
            </w:pPr>
            <w:r w:rsidRPr="0006172C">
              <w:rPr>
                <w:sz w:val="28"/>
                <w:szCs w:val="28"/>
                <w:highlight w:val="yellow"/>
              </w:rPr>
              <w:t>Presente</w:t>
            </w:r>
          </w:p>
        </w:tc>
        <w:tc>
          <w:tcPr>
            <w:tcW w:w="3647" w:type="dxa"/>
          </w:tcPr>
          <w:p w:rsidR="00660B3C" w:rsidRPr="0006172C" w:rsidRDefault="00660B3C" w:rsidP="00660B3C">
            <w:pPr>
              <w:jc w:val="center"/>
              <w:rPr>
                <w:sz w:val="28"/>
                <w:szCs w:val="28"/>
                <w:highlight w:val="yellow"/>
              </w:rPr>
            </w:pPr>
            <w:r w:rsidRPr="0006172C">
              <w:rPr>
                <w:sz w:val="28"/>
                <w:szCs w:val="28"/>
                <w:highlight w:val="yellow"/>
              </w:rPr>
              <w:t>Ausente</w:t>
            </w:r>
          </w:p>
        </w:tc>
      </w:tr>
      <w:tr w:rsidR="00660B3C" w:rsidRPr="0006172C" w:rsidTr="00660B3C">
        <w:tc>
          <w:tcPr>
            <w:tcW w:w="3646" w:type="dxa"/>
          </w:tcPr>
          <w:p w:rsidR="00660B3C" w:rsidRPr="0006172C" w:rsidRDefault="00660B3C" w:rsidP="00B74FF1">
            <w:pPr>
              <w:rPr>
                <w:sz w:val="28"/>
                <w:szCs w:val="28"/>
                <w:highlight w:val="yellow"/>
              </w:rPr>
            </w:pPr>
            <w:r w:rsidRPr="0006172C">
              <w:rPr>
                <w:sz w:val="28"/>
                <w:szCs w:val="28"/>
                <w:highlight w:val="yellow"/>
              </w:rPr>
              <w:t>Vértigo</w:t>
            </w:r>
          </w:p>
        </w:tc>
        <w:tc>
          <w:tcPr>
            <w:tcW w:w="3647" w:type="dxa"/>
          </w:tcPr>
          <w:p w:rsidR="00660B3C" w:rsidRPr="0006172C" w:rsidRDefault="00660B3C" w:rsidP="00B74FF1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3647" w:type="dxa"/>
          </w:tcPr>
          <w:p w:rsidR="00660B3C" w:rsidRPr="0006172C" w:rsidRDefault="00660B3C" w:rsidP="00B74FF1">
            <w:pPr>
              <w:rPr>
                <w:sz w:val="28"/>
                <w:szCs w:val="28"/>
                <w:highlight w:val="yellow"/>
              </w:rPr>
            </w:pPr>
          </w:p>
        </w:tc>
      </w:tr>
    </w:tbl>
    <w:p w:rsidR="00660B3C" w:rsidRPr="0006172C" w:rsidRDefault="00660B3C" w:rsidP="00B74FF1">
      <w:pPr>
        <w:rPr>
          <w:sz w:val="28"/>
          <w:szCs w:val="28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660B3C" w:rsidRPr="00A70CB4" w:rsidTr="00656CE6">
        <w:tc>
          <w:tcPr>
            <w:tcW w:w="5470" w:type="dxa"/>
          </w:tcPr>
          <w:p w:rsidR="00660B3C" w:rsidRPr="00A70CB4" w:rsidRDefault="00660B3C" w:rsidP="00656CE6">
            <w:pPr>
              <w:tabs>
                <w:tab w:val="left" w:pos="3052"/>
              </w:tabs>
              <w:rPr>
                <w:sz w:val="28"/>
                <w:szCs w:val="28"/>
              </w:rPr>
            </w:pPr>
            <w:r w:rsidRPr="0006172C">
              <w:rPr>
                <w:sz w:val="28"/>
                <w:szCs w:val="28"/>
                <w:highlight w:val="yellow"/>
              </w:rPr>
              <w:t>Observaciones</w:t>
            </w:r>
          </w:p>
        </w:tc>
        <w:tc>
          <w:tcPr>
            <w:tcW w:w="5470" w:type="dxa"/>
          </w:tcPr>
          <w:p w:rsidR="00660B3C" w:rsidRPr="00A70CB4" w:rsidRDefault="00660B3C" w:rsidP="00656CE6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</w:tr>
    </w:tbl>
    <w:p w:rsidR="00660B3C" w:rsidRPr="00A70CB4" w:rsidRDefault="00660B3C" w:rsidP="00B74FF1">
      <w:pPr>
        <w:rPr>
          <w:sz w:val="28"/>
          <w:szCs w:val="28"/>
        </w:rPr>
      </w:pPr>
    </w:p>
    <w:p w:rsidR="00A268B8" w:rsidRPr="00A70CB4" w:rsidRDefault="00A268B8" w:rsidP="00B74FF1">
      <w:pPr>
        <w:rPr>
          <w:sz w:val="28"/>
          <w:szCs w:val="28"/>
        </w:rPr>
      </w:pPr>
      <w:r w:rsidRPr="00A70CB4">
        <w:rPr>
          <w:b/>
          <w:sz w:val="28"/>
          <w:szCs w:val="28"/>
          <w:u w:val="single"/>
        </w:rPr>
        <w:t>SISTEMA RESPIRATORIO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A268B8" w:rsidRPr="00A70CB4" w:rsidTr="00656CE6">
        <w:tc>
          <w:tcPr>
            <w:tcW w:w="3646" w:type="dxa"/>
          </w:tcPr>
          <w:p w:rsidR="00A268B8" w:rsidRPr="00A70CB4" w:rsidRDefault="00A268B8" w:rsidP="00656CE6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3647" w:type="dxa"/>
          </w:tcPr>
          <w:p w:rsidR="00A268B8" w:rsidRPr="00A70CB4" w:rsidRDefault="00A268B8" w:rsidP="00656CE6">
            <w:pPr>
              <w:tabs>
                <w:tab w:val="left" w:pos="3052"/>
              </w:tabs>
              <w:jc w:val="center"/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NI</w:t>
            </w:r>
          </w:p>
        </w:tc>
        <w:tc>
          <w:tcPr>
            <w:tcW w:w="3647" w:type="dxa"/>
          </w:tcPr>
          <w:p w:rsidR="00A268B8" w:rsidRPr="00A70CB4" w:rsidRDefault="00A268B8" w:rsidP="00656CE6">
            <w:pPr>
              <w:tabs>
                <w:tab w:val="left" w:pos="3052"/>
              </w:tabs>
              <w:jc w:val="center"/>
              <w:rPr>
                <w:sz w:val="28"/>
                <w:szCs w:val="28"/>
              </w:rPr>
            </w:pPr>
            <w:proofErr w:type="spellStart"/>
            <w:r w:rsidRPr="00A70CB4">
              <w:rPr>
                <w:sz w:val="28"/>
                <w:szCs w:val="28"/>
              </w:rPr>
              <w:t>Anl</w:t>
            </w:r>
            <w:proofErr w:type="spellEnd"/>
          </w:p>
        </w:tc>
      </w:tr>
      <w:tr w:rsidR="00A268B8" w:rsidRPr="004A31CF" w:rsidTr="00656CE6">
        <w:tc>
          <w:tcPr>
            <w:tcW w:w="3646" w:type="dxa"/>
          </w:tcPr>
          <w:p w:rsidR="00A268B8" w:rsidRPr="004A31CF" w:rsidRDefault="00A268B8" w:rsidP="00656CE6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4A31CF">
              <w:rPr>
                <w:sz w:val="28"/>
                <w:szCs w:val="28"/>
                <w:highlight w:val="green"/>
              </w:rPr>
              <w:t>Auscultación</w:t>
            </w:r>
          </w:p>
        </w:tc>
        <w:tc>
          <w:tcPr>
            <w:tcW w:w="3647" w:type="dxa"/>
          </w:tcPr>
          <w:p w:rsidR="00A268B8" w:rsidRPr="004A31CF" w:rsidRDefault="00A268B8" w:rsidP="00656CE6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3647" w:type="dxa"/>
          </w:tcPr>
          <w:p w:rsidR="00A268B8" w:rsidRPr="004A31CF" w:rsidRDefault="00A268B8" w:rsidP="00656CE6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</w:tr>
    </w:tbl>
    <w:p w:rsidR="00A268B8" w:rsidRPr="004A31CF" w:rsidRDefault="00A268B8" w:rsidP="00B74FF1">
      <w:pPr>
        <w:rPr>
          <w:sz w:val="28"/>
          <w:szCs w:val="28"/>
          <w:highlight w:val="gree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8705"/>
      </w:tblGrid>
      <w:tr w:rsidR="00A268B8" w:rsidRPr="00A70CB4" w:rsidTr="007B3BAA">
        <w:tc>
          <w:tcPr>
            <w:tcW w:w="2235" w:type="dxa"/>
          </w:tcPr>
          <w:p w:rsidR="00A268B8" w:rsidRPr="00A70CB4" w:rsidRDefault="00A268B8" w:rsidP="00656CE6">
            <w:pPr>
              <w:tabs>
                <w:tab w:val="left" w:pos="3052"/>
              </w:tabs>
              <w:rPr>
                <w:sz w:val="28"/>
                <w:szCs w:val="28"/>
              </w:rPr>
            </w:pPr>
            <w:r w:rsidRPr="004A31CF">
              <w:rPr>
                <w:sz w:val="28"/>
                <w:szCs w:val="28"/>
                <w:highlight w:val="green"/>
              </w:rPr>
              <w:t>Observaciones</w:t>
            </w:r>
          </w:p>
        </w:tc>
        <w:tc>
          <w:tcPr>
            <w:tcW w:w="8705" w:type="dxa"/>
          </w:tcPr>
          <w:p w:rsidR="00A268B8" w:rsidRPr="00A70CB4" w:rsidRDefault="00A268B8" w:rsidP="00656CE6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</w:tr>
    </w:tbl>
    <w:p w:rsidR="00A268B8" w:rsidRPr="00A70CB4" w:rsidRDefault="00A268B8" w:rsidP="00B74FF1">
      <w:pPr>
        <w:rPr>
          <w:sz w:val="28"/>
          <w:szCs w:val="28"/>
        </w:rPr>
      </w:pPr>
    </w:p>
    <w:p w:rsidR="00A268B8" w:rsidRPr="00A70CB4" w:rsidRDefault="00A268B8" w:rsidP="00A268B8">
      <w:pPr>
        <w:rPr>
          <w:b/>
          <w:sz w:val="28"/>
          <w:szCs w:val="28"/>
          <w:u w:val="single"/>
        </w:rPr>
      </w:pPr>
      <w:r w:rsidRPr="00A70CB4">
        <w:rPr>
          <w:b/>
          <w:sz w:val="28"/>
          <w:szCs w:val="28"/>
          <w:u w:val="single"/>
        </w:rPr>
        <w:t>SISTEMA HEMATOLÓGICO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1"/>
        <w:gridCol w:w="1840"/>
        <w:gridCol w:w="1873"/>
        <w:gridCol w:w="1882"/>
        <w:gridCol w:w="1804"/>
        <w:gridCol w:w="1806"/>
      </w:tblGrid>
      <w:tr w:rsidR="00A268B8" w:rsidRPr="00A70CB4" w:rsidTr="00656CE6">
        <w:tc>
          <w:tcPr>
            <w:tcW w:w="1811" w:type="dxa"/>
          </w:tcPr>
          <w:p w:rsidR="00A268B8" w:rsidRPr="00A70CB4" w:rsidRDefault="00A268B8" w:rsidP="00656CE6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1840" w:type="dxa"/>
          </w:tcPr>
          <w:p w:rsidR="00A268B8" w:rsidRPr="00A70CB4" w:rsidRDefault="00A268B8" w:rsidP="007B3BAA">
            <w:pPr>
              <w:tabs>
                <w:tab w:val="left" w:pos="3052"/>
              </w:tabs>
              <w:jc w:val="center"/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SI</w:t>
            </w:r>
          </w:p>
        </w:tc>
        <w:tc>
          <w:tcPr>
            <w:tcW w:w="1873" w:type="dxa"/>
          </w:tcPr>
          <w:p w:rsidR="00A268B8" w:rsidRPr="00A70CB4" w:rsidRDefault="00A268B8" w:rsidP="007B3BAA">
            <w:pPr>
              <w:tabs>
                <w:tab w:val="left" w:pos="3052"/>
              </w:tabs>
              <w:jc w:val="center"/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NO</w:t>
            </w:r>
          </w:p>
        </w:tc>
        <w:tc>
          <w:tcPr>
            <w:tcW w:w="1882" w:type="dxa"/>
          </w:tcPr>
          <w:p w:rsidR="00A268B8" w:rsidRPr="00A70CB4" w:rsidRDefault="00A268B8" w:rsidP="00656CE6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:rsidR="00A268B8" w:rsidRPr="00A70CB4" w:rsidRDefault="00A268B8" w:rsidP="007B3BAA">
            <w:pPr>
              <w:tabs>
                <w:tab w:val="left" w:pos="3052"/>
              </w:tabs>
              <w:jc w:val="center"/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SI</w:t>
            </w:r>
          </w:p>
        </w:tc>
        <w:tc>
          <w:tcPr>
            <w:tcW w:w="1806" w:type="dxa"/>
          </w:tcPr>
          <w:p w:rsidR="00A268B8" w:rsidRPr="00A70CB4" w:rsidRDefault="00A268B8" w:rsidP="007B3BAA">
            <w:pPr>
              <w:tabs>
                <w:tab w:val="left" w:pos="3052"/>
              </w:tabs>
              <w:jc w:val="center"/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NO</w:t>
            </w:r>
          </w:p>
        </w:tc>
      </w:tr>
      <w:tr w:rsidR="00A268B8" w:rsidRPr="00B761B7" w:rsidTr="00656CE6">
        <w:tc>
          <w:tcPr>
            <w:tcW w:w="1811" w:type="dxa"/>
          </w:tcPr>
          <w:p w:rsidR="00A268B8" w:rsidRPr="00B761B7" w:rsidRDefault="00A268B8" w:rsidP="00656CE6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B761B7">
              <w:rPr>
                <w:sz w:val="28"/>
                <w:szCs w:val="28"/>
                <w:highlight w:val="green"/>
              </w:rPr>
              <w:t>Petequias</w:t>
            </w:r>
          </w:p>
        </w:tc>
        <w:tc>
          <w:tcPr>
            <w:tcW w:w="1840" w:type="dxa"/>
          </w:tcPr>
          <w:p w:rsidR="00A268B8" w:rsidRPr="00B761B7" w:rsidRDefault="00A268B8" w:rsidP="00656CE6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1873" w:type="dxa"/>
          </w:tcPr>
          <w:p w:rsidR="00A268B8" w:rsidRPr="00B761B7" w:rsidRDefault="00A268B8" w:rsidP="00656CE6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1882" w:type="dxa"/>
          </w:tcPr>
          <w:p w:rsidR="00A268B8" w:rsidRPr="00B761B7" w:rsidRDefault="00A268B8" w:rsidP="00656CE6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B761B7">
              <w:rPr>
                <w:sz w:val="28"/>
                <w:szCs w:val="28"/>
                <w:highlight w:val="green"/>
              </w:rPr>
              <w:t>Equimosis</w:t>
            </w:r>
          </w:p>
        </w:tc>
        <w:tc>
          <w:tcPr>
            <w:tcW w:w="1804" w:type="dxa"/>
          </w:tcPr>
          <w:p w:rsidR="00A268B8" w:rsidRPr="00B761B7" w:rsidRDefault="00A268B8" w:rsidP="00656CE6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1806" w:type="dxa"/>
          </w:tcPr>
          <w:p w:rsidR="00A268B8" w:rsidRPr="00B761B7" w:rsidRDefault="00A268B8" w:rsidP="00656CE6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</w:tr>
      <w:tr w:rsidR="00A268B8" w:rsidRPr="00B761B7" w:rsidTr="00656CE6">
        <w:trPr>
          <w:trHeight w:val="284"/>
        </w:trPr>
        <w:tc>
          <w:tcPr>
            <w:tcW w:w="1811" w:type="dxa"/>
          </w:tcPr>
          <w:p w:rsidR="00A268B8" w:rsidRPr="00B761B7" w:rsidRDefault="00A268B8" w:rsidP="00656CE6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B761B7">
              <w:rPr>
                <w:sz w:val="28"/>
                <w:szCs w:val="28"/>
                <w:highlight w:val="green"/>
              </w:rPr>
              <w:t>Sangrado Espontáneo</w:t>
            </w:r>
          </w:p>
        </w:tc>
        <w:tc>
          <w:tcPr>
            <w:tcW w:w="1840" w:type="dxa"/>
          </w:tcPr>
          <w:p w:rsidR="00A268B8" w:rsidRPr="00B761B7" w:rsidRDefault="00A268B8" w:rsidP="00656CE6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1873" w:type="dxa"/>
          </w:tcPr>
          <w:p w:rsidR="00A268B8" w:rsidRPr="00B761B7" w:rsidRDefault="00A268B8" w:rsidP="00656CE6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1882" w:type="dxa"/>
          </w:tcPr>
          <w:p w:rsidR="00A268B8" w:rsidRPr="00B761B7" w:rsidRDefault="00A268B8" w:rsidP="00656CE6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1804" w:type="dxa"/>
          </w:tcPr>
          <w:p w:rsidR="00A268B8" w:rsidRPr="00B761B7" w:rsidRDefault="00A268B8" w:rsidP="00656CE6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1806" w:type="dxa"/>
          </w:tcPr>
          <w:p w:rsidR="00A268B8" w:rsidRPr="00B761B7" w:rsidRDefault="00A268B8" w:rsidP="00656CE6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</w:tr>
    </w:tbl>
    <w:p w:rsidR="00A268B8" w:rsidRPr="00B761B7" w:rsidRDefault="00A268B8" w:rsidP="00A268B8">
      <w:pPr>
        <w:rPr>
          <w:sz w:val="28"/>
          <w:szCs w:val="28"/>
          <w:highlight w:val="gree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8989"/>
      </w:tblGrid>
      <w:tr w:rsidR="00A268B8" w:rsidRPr="00A70CB4" w:rsidTr="007B3BAA">
        <w:tc>
          <w:tcPr>
            <w:tcW w:w="1951" w:type="dxa"/>
          </w:tcPr>
          <w:p w:rsidR="00A268B8" w:rsidRPr="00A70CB4" w:rsidRDefault="00A268B8" w:rsidP="00656CE6">
            <w:pPr>
              <w:tabs>
                <w:tab w:val="left" w:pos="3052"/>
              </w:tabs>
              <w:rPr>
                <w:sz w:val="28"/>
                <w:szCs w:val="28"/>
              </w:rPr>
            </w:pPr>
            <w:r w:rsidRPr="00B761B7">
              <w:rPr>
                <w:sz w:val="28"/>
                <w:szCs w:val="28"/>
                <w:highlight w:val="green"/>
              </w:rPr>
              <w:t>Observaciones</w:t>
            </w:r>
          </w:p>
        </w:tc>
        <w:tc>
          <w:tcPr>
            <w:tcW w:w="8989" w:type="dxa"/>
          </w:tcPr>
          <w:p w:rsidR="00A268B8" w:rsidRPr="00A70CB4" w:rsidRDefault="00A268B8" w:rsidP="00656CE6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</w:tr>
    </w:tbl>
    <w:p w:rsidR="00A268B8" w:rsidRPr="00A70CB4" w:rsidRDefault="00A268B8" w:rsidP="00B74FF1">
      <w:pPr>
        <w:rPr>
          <w:sz w:val="28"/>
          <w:szCs w:val="28"/>
        </w:rPr>
      </w:pPr>
    </w:p>
    <w:p w:rsidR="00A268B8" w:rsidRPr="00A70CB4" w:rsidRDefault="00A268B8" w:rsidP="00A268B8">
      <w:pPr>
        <w:rPr>
          <w:b/>
          <w:sz w:val="28"/>
          <w:szCs w:val="28"/>
          <w:u w:val="single"/>
        </w:rPr>
      </w:pPr>
      <w:r w:rsidRPr="00A70CB4">
        <w:rPr>
          <w:b/>
          <w:sz w:val="28"/>
          <w:szCs w:val="28"/>
          <w:u w:val="single"/>
        </w:rPr>
        <w:t>SISTEMA NERVIOSO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1"/>
        <w:gridCol w:w="1274"/>
        <w:gridCol w:w="1276"/>
        <w:gridCol w:w="3402"/>
        <w:gridCol w:w="1447"/>
        <w:gridCol w:w="1806"/>
      </w:tblGrid>
      <w:tr w:rsidR="00A268B8" w:rsidRPr="00A70CB4" w:rsidTr="001E06A5">
        <w:tc>
          <w:tcPr>
            <w:tcW w:w="1811" w:type="dxa"/>
          </w:tcPr>
          <w:p w:rsidR="00A268B8" w:rsidRPr="00A70CB4" w:rsidRDefault="00A268B8" w:rsidP="00656CE6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1274" w:type="dxa"/>
          </w:tcPr>
          <w:p w:rsidR="00A268B8" w:rsidRPr="00A70CB4" w:rsidRDefault="00A268B8" w:rsidP="007B3BAA">
            <w:pPr>
              <w:tabs>
                <w:tab w:val="left" w:pos="3052"/>
              </w:tabs>
              <w:jc w:val="center"/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SI</w:t>
            </w:r>
          </w:p>
        </w:tc>
        <w:tc>
          <w:tcPr>
            <w:tcW w:w="1276" w:type="dxa"/>
          </w:tcPr>
          <w:p w:rsidR="00A268B8" w:rsidRPr="00A70CB4" w:rsidRDefault="00A268B8" w:rsidP="007B3BAA">
            <w:pPr>
              <w:tabs>
                <w:tab w:val="left" w:pos="3052"/>
              </w:tabs>
              <w:jc w:val="center"/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NO</w:t>
            </w:r>
          </w:p>
        </w:tc>
        <w:tc>
          <w:tcPr>
            <w:tcW w:w="3402" w:type="dxa"/>
          </w:tcPr>
          <w:p w:rsidR="00A268B8" w:rsidRPr="00A70CB4" w:rsidRDefault="00A268B8" w:rsidP="00656CE6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1447" w:type="dxa"/>
          </w:tcPr>
          <w:p w:rsidR="00A268B8" w:rsidRPr="00A70CB4" w:rsidRDefault="00A268B8" w:rsidP="007B3BAA">
            <w:pPr>
              <w:tabs>
                <w:tab w:val="left" w:pos="3052"/>
              </w:tabs>
              <w:jc w:val="center"/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SI</w:t>
            </w:r>
          </w:p>
        </w:tc>
        <w:tc>
          <w:tcPr>
            <w:tcW w:w="1806" w:type="dxa"/>
          </w:tcPr>
          <w:p w:rsidR="00A268B8" w:rsidRPr="00A70CB4" w:rsidRDefault="00A268B8" w:rsidP="007B3BAA">
            <w:pPr>
              <w:tabs>
                <w:tab w:val="left" w:pos="3052"/>
              </w:tabs>
              <w:jc w:val="center"/>
              <w:rPr>
                <w:sz w:val="28"/>
                <w:szCs w:val="28"/>
              </w:rPr>
            </w:pPr>
            <w:r w:rsidRPr="00A70CB4">
              <w:rPr>
                <w:sz w:val="28"/>
                <w:szCs w:val="28"/>
              </w:rPr>
              <w:t>NO</w:t>
            </w:r>
          </w:p>
        </w:tc>
      </w:tr>
      <w:tr w:rsidR="00A268B8" w:rsidRPr="00A70CB4" w:rsidTr="001E06A5">
        <w:tc>
          <w:tcPr>
            <w:tcW w:w="1811" w:type="dxa"/>
          </w:tcPr>
          <w:p w:rsidR="00A268B8" w:rsidRPr="00AD6BA5" w:rsidRDefault="00A268B8" w:rsidP="00656CE6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AD6BA5">
              <w:rPr>
                <w:sz w:val="28"/>
                <w:szCs w:val="28"/>
                <w:highlight w:val="green"/>
              </w:rPr>
              <w:t>Convulsiones</w:t>
            </w:r>
          </w:p>
        </w:tc>
        <w:tc>
          <w:tcPr>
            <w:tcW w:w="1274" w:type="dxa"/>
          </w:tcPr>
          <w:p w:rsidR="00A268B8" w:rsidRPr="00AD6BA5" w:rsidRDefault="00A268B8" w:rsidP="00656CE6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1276" w:type="dxa"/>
          </w:tcPr>
          <w:p w:rsidR="00A268B8" w:rsidRPr="00AD6BA5" w:rsidRDefault="00A268B8" w:rsidP="00656CE6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3402" w:type="dxa"/>
          </w:tcPr>
          <w:p w:rsidR="00A268B8" w:rsidRPr="00AD6BA5" w:rsidRDefault="00A268B8" w:rsidP="00656CE6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AD6BA5">
              <w:rPr>
                <w:sz w:val="28"/>
                <w:szCs w:val="28"/>
                <w:highlight w:val="green"/>
              </w:rPr>
              <w:t>Espasmos</w:t>
            </w:r>
          </w:p>
        </w:tc>
        <w:tc>
          <w:tcPr>
            <w:tcW w:w="1447" w:type="dxa"/>
          </w:tcPr>
          <w:p w:rsidR="00A268B8" w:rsidRPr="00A70CB4" w:rsidRDefault="00A268B8" w:rsidP="00656CE6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1806" w:type="dxa"/>
          </w:tcPr>
          <w:p w:rsidR="00A268B8" w:rsidRPr="00A70CB4" w:rsidRDefault="00A268B8" w:rsidP="00656CE6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</w:tr>
      <w:tr w:rsidR="00A268B8" w:rsidRPr="00A70CB4" w:rsidTr="001E06A5">
        <w:trPr>
          <w:trHeight w:val="284"/>
        </w:trPr>
        <w:tc>
          <w:tcPr>
            <w:tcW w:w="1811" w:type="dxa"/>
          </w:tcPr>
          <w:p w:rsidR="00A268B8" w:rsidRPr="00CE5102" w:rsidRDefault="00A268B8" w:rsidP="00656CE6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CE5102">
              <w:rPr>
                <w:sz w:val="28"/>
                <w:szCs w:val="28"/>
                <w:highlight w:val="green"/>
              </w:rPr>
              <w:t>Temblores</w:t>
            </w:r>
          </w:p>
        </w:tc>
        <w:tc>
          <w:tcPr>
            <w:tcW w:w="1274" w:type="dxa"/>
          </w:tcPr>
          <w:p w:rsidR="00A268B8" w:rsidRPr="00CE5102" w:rsidRDefault="00A268B8" w:rsidP="00656CE6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1276" w:type="dxa"/>
          </w:tcPr>
          <w:p w:rsidR="00A268B8" w:rsidRPr="00CE5102" w:rsidRDefault="00A268B8" w:rsidP="00656CE6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3402" w:type="dxa"/>
          </w:tcPr>
          <w:p w:rsidR="00A268B8" w:rsidRPr="00CE5102" w:rsidRDefault="00A268B8" w:rsidP="00656CE6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r w:rsidRPr="00CE5102">
              <w:rPr>
                <w:sz w:val="28"/>
                <w:szCs w:val="28"/>
                <w:highlight w:val="green"/>
              </w:rPr>
              <w:t>Movimientos Anormales</w:t>
            </w:r>
          </w:p>
        </w:tc>
        <w:tc>
          <w:tcPr>
            <w:tcW w:w="1447" w:type="dxa"/>
          </w:tcPr>
          <w:p w:rsidR="00A268B8" w:rsidRPr="00A70CB4" w:rsidRDefault="00A268B8" w:rsidP="00656CE6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  <w:tc>
          <w:tcPr>
            <w:tcW w:w="1806" w:type="dxa"/>
          </w:tcPr>
          <w:p w:rsidR="00A268B8" w:rsidRPr="00A70CB4" w:rsidRDefault="00A268B8" w:rsidP="00656CE6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</w:tr>
      <w:tr w:rsidR="00A268B8" w:rsidRPr="00CE5102" w:rsidTr="001E06A5">
        <w:trPr>
          <w:trHeight w:val="284"/>
        </w:trPr>
        <w:tc>
          <w:tcPr>
            <w:tcW w:w="1811" w:type="dxa"/>
          </w:tcPr>
          <w:p w:rsidR="00A268B8" w:rsidRPr="00CE5102" w:rsidRDefault="00A268B8" w:rsidP="00656CE6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  <w:bookmarkStart w:id="0" w:name="_GoBack"/>
            <w:bookmarkEnd w:id="0"/>
            <w:r w:rsidRPr="00CE5102">
              <w:rPr>
                <w:sz w:val="28"/>
                <w:szCs w:val="28"/>
                <w:highlight w:val="green"/>
              </w:rPr>
              <w:t>Otros</w:t>
            </w:r>
          </w:p>
        </w:tc>
        <w:tc>
          <w:tcPr>
            <w:tcW w:w="1274" w:type="dxa"/>
          </w:tcPr>
          <w:p w:rsidR="00A268B8" w:rsidRPr="00CE5102" w:rsidRDefault="00A268B8" w:rsidP="00656CE6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1276" w:type="dxa"/>
          </w:tcPr>
          <w:p w:rsidR="00A268B8" w:rsidRPr="00CE5102" w:rsidRDefault="00A268B8" w:rsidP="00656CE6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  <w:tc>
          <w:tcPr>
            <w:tcW w:w="6655" w:type="dxa"/>
            <w:gridSpan w:val="3"/>
          </w:tcPr>
          <w:p w:rsidR="00A268B8" w:rsidRPr="00CE5102" w:rsidRDefault="00A268B8" w:rsidP="00656CE6">
            <w:pPr>
              <w:tabs>
                <w:tab w:val="left" w:pos="3052"/>
              </w:tabs>
              <w:rPr>
                <w:sz w:val="28"/>
                <w:szCs w:val="28"/>
                <w:highlight w:val="green"/>
              </w:rPr>
            </w:pPr>
          </w:p>
        </w:tc>
      </w:tr>
    </w:tbl>
    <w:p w:rsidR="00A268B8" w:rsidRPr="00CE5102" w:rsidRDefault="00A268B8" w:rsidP="00A268B8">
      <w:pPr>
        <w:rPr>
          <w:b/>
          <w:sz w:val="28"/>
          <w:szCs w:val="28"/>
          <w:highlight w:val="green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8989"/>
      </w:tblGrid>
      <w:tr w:rsidR="003344E8" w:rsidRPr="00A70CB4" w:rsidTr="001E06A5">
        <w:tc>
          <w:tcPr>
            <w:tcW w:w="1951" w:type="dxa"/>
          </w:tcPr>
          <w:p w:rsidR="003344E8" w:rsidRPr="00A70CB4" w:rsidRDefault="003344E8" w:rsidP="00656CE6">
            <w:pPr>
              <w:tabs>
                <w:tab w:val="left" w:pos="3052"/>
              </w:tabs>
              <w:rPr>
                <w:sz w:val="28"/>
                <w:szCs w:val="28"/>
              </w:rPr>
            </w:pPr>
            <w:r w:rsidRPr="00CE5102">
              <w:rPr>
                <w:sz w:val="28"/>
                <w:szCs w:val="28"/>
                <w:highlight w:val="green"/>
              </w:rPr>
              <w:t>Observaciones</w:t>
            </w:r>
          </w:p>
        </w:tc>
        <w:tc>
          <w:tcPr>
            <w:tcW w:w="8989" w:type="dxa"/>
          </w:tcPr>
          <w:p w:rsidR="003344E8" w:rsidRPr="00A70CB4" w:rsidRDefault="003344E8" w:rsidP="00656CE6">
            <w:pPr>
              <w:tabs>
                <w:tab w:val="left" w:pos="3052"/>
              </w:tabs>
              <w:rPr>
                <w:sz w:val="28"/>
                <w:szCs w:val="28"/>
              </w:rPr>
            </w:pPr>
          </w:p>
        </w:tc>
      </w:tr>
    </w:tbl>
    <w:p w:rsidR="00A268B8" w:rsidRPr="00A70CB4" w:rsidRDefault="00D54CEB" w:rsidP="003C0E70">
      <w:pPr>
        <w:rPr>
          <w:sz w:val="28"/>
          <w:szCs w:val="28"/>
        </w:rPr>
      </w:pPr>
      <w:r w:rsidRPr="00A70CB4">
        <w:rPr>
          <w:noProof/>
          <w:lang w:eastAsia="es-CR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3D4238" wp14:editId="2F222407">
                <wp:simplePos x="0" y="0"/>
                <wp:positionH relativeFrom="column">
                  <wp:posOffset>2120265</wp:posOffset>
                </wp:positionH>
                <wp:positionV relativeFrom="paragraph">
                  <wp:posOffset>97790</wp:posOffset>
                </wp:positionV>
                <wp:extent cx="1828800" cy="842645"/>
                <wp:effectExtent l="0" t="0" r="0" b="0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4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4CEB" w:rsidRPr="00A56638" w:rsidRDefault="00D54CEB" w:rsidP="00D54CEB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EPICRISIS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uadro de texto" o:spid="_x0000_s1036" type="#_x0000_t202" style="position:absolute;margin-left:166.95pt;margin-top:7.7pt;width:2in;height:66.35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" filled="f" stroked="f">
                <v:textbox>
                  <w:txbxContent>
                    <w:p w:rsidR="00D54CEB" w:rsidRPr="00A56638" w:rsidRDefault="00D54CEB" w:rsidP="00D54CEB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EPICRISIS</w:t>
                      </w:r>
                    </w:p>
                  </w:txbxContent>
                </v:textbox>
              </v:shape>
            </w:pict>
          </mc:Fallback>
        </mc:AlternateContent>
      </w:r>
      <w:r w:rsidR="00F121A3" w:rsidRPr="00A70CB4">
        <w:rPr>
          <w:sz w:val="28"/>
          <w:szCs w:val="28"/>
        </w:rPr>
        <w:t xml:space="preserve">       </w:t>
      </w:r>
    </w:p>
    <w:p w:rsidR="00F121A3" w:rsidRPr="00A70CB4" w:rsidRDefault="00F121A3" w:rsidP="003C0E70">
      <w:pPr>
        <w:rPr>
          <w:sz w:val="28"/>
          <w:szCs w:val="28"/>
        </w:rPr>
      </w:pPr>
    </w:p>
    <w:p w:rsidR="00F121A3" w:rsidRPr="00A70CB4" w:rsidRDefault="00F121A3" w:rsidP="003C0E70">
      <w:pPr>
        <w:rPr>
          <w:sz w:val="28"/>
          <w:szCs w:val="28"/>
        </w:rPr>
      </w:pPr>
      <w:r w:rsidRPr="00A70CB4">
        <w:rPr>
          <w:sz w:val="28"/>
          <w:szCs w:val="28"/>
        </w:rPr>
        <w:t>Fecha: _____ / ______ / _______</w:t>
      </w:r>
    </w:p>
    <w:p w:rsidR="00F121A3" w:rsidRPr="00A70CB4" w:rsidRDefault="00F121A3" w:rsidP="003C0E70">
      <w:pPr>
        <w:rPr>
          <w:sz w:val="28"/>
          <w:szCs w:val="28"/>
        </w:rPr>
      </w:pPr>
      <w:r w:rsidRPr="00A70CB4">
        <w:rPr>
          <w:sz w:val="28"/>
          <w:szCs w:val="28"/>
        </w:rPr>
        <w:t>Diagnóstico:</w:t>
      </w:r>
    </w:p>
    <w:p w:rsidR="00F121A3" w:rsidRPr="00A70CB4" w:rsidRDefault="00A70CB4" w:rsidP="003C0E70">
      <w:pPr>
        <w:rPr>
          <w:sz w:val="28"/>
          <w:szCs w:val="28"/>
        </w:rPr>
      </w:pPr>
      <w:r w:rsidRPr="00A70CB4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70CB4" w:rsidRPr="00A70CB4" w:rsidRDefault="00A70CB4" w:rsidP="003C0E70">
      <w:pPr>
        <w:rPr>
          <w:sz w:val="28"/>
          <w:szCs w:val="28"/>
        </w:rPr>
      </w:pPr>
      <w:r w:rsidRPr="00A70CB4">
        <w:rPr>
          <w:sz w:val="28"/>
          <w:szCs w:val="28"/>
        </w:rPr>
        <w:t>Terapéutica:</w:t>
      </w:r>
    </w:p>
    <w:p w:rsidR="00A70CB4" w:rsidRPr="00A70CB4" w:rsidRDefault="00A70CB4" w:rsidP="003C0E70">
      <w:pPr>
        <w:rPr>
          <w:sz w:val="28"/>
          <w:szCs w:val="28"/>
        </w:rPr>
      </w:pPr>
      <w:r w:rsidRPr="00A70CB4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70CB4" w:rsidRPr="00A70CB4" w:rsidRDefault="00A70CB4" w:rsidP="003C0E70">
      <w:pPr>
        <w:rPr>
          <w:sz w:val="28"/>
          <w:szCs w:val="28"/>
        </w:rPr>
      </w:pPr>
      <w:r w:rsidRPr="00A70CB4">
        <w:rPr>
          <w:sz w:val="28"/>
          <w:szCs w:val="28"/>
        </w:rPr>
        <w:t>Observaciones:</w:t>
      </w:r>
    </w:p>
    <w:p w:rsidR="00A70CB4" w:rsidRDefault="00A70CB4" w:rsidP="003C0E70">
      <w:pPr>
        <w:rPr>
          <w:sz w:val="28"/>
          <w:szCs w:val="28"/>
        </w:rPr>
      </w:pPr>
      <w:r w:rsidRPr="00A70CB4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70CB4" w:rsidRDefault="00A70CB4" w:rsidP="003C0E70">
      <w:pPr>
        <w:rPr>
          <w:sz w:val="28"/>
          <w:szCs w:val="28"/>
        </w:rPr>
      </w:pPr>
      <w:r w:rsidRPr="00A70CB4">
        <w:rPr>
          <w:noProof/>
          <w:lang w:eastAsia="es-CR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C8EE3D" wp14:editId="15689DBD">
                <wp:simplePos x="0" y="0"/>
                <wp:positionH relativeFrom="column">
                  <wp:posOffset>1399540</wp:posOffset>
                </wp:positionH>
                <wp:positionV relativeFrom="paragraph">
                  <wp:posOffset>-18941</wp:posOffset>
                </wp:positionV>
                <wp:extent cx="1828800" cy="842645"/>
                <wp:effectExtent l="0" t="0" r="0" b="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4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70CB4" w:rsidRPr="00A56638" w:rsidRDefault="00A70CB4" w:rsidP="00A70CB4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LISTA DE PROBLEMAS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uadro de texto" o:spid="_x0000_s1037" type="#_x0000_t202" style="position:absolute;margin-left:110.2pt;margin-top:-1.5pt;width:2in;height:66.3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" filled="f" stroked="f">
                <v:textbox>
                  <w:txbxContent>
                    <w:p w:rsidR="00A70CB4" w:rsidRPr="00A56638" w:rsidRDefault="00A70CB4" w:rsidP="00A70CB4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LISTA DE PROBLEMAS</w:t>
                      </w:r>
                    </w:p>
                  </w:txbxContent>
                </v:textbox>
              </v:shape>
            </w:pict>
          </mc:Fallback>
        </mc:AlternateContent>
      </w:r>
      <w:r w:rsidR="00B16C30">
        <w:rPr>
          <w:sz w:val="28"/>
          <w:szCs w:val="28"/>
        </w:rPr>
        <w:t xml:space="preserve">     </w:t>
      </w:r>
    </w:p>
    <w:p w:rsidR="00B16C30" w:rsidRDefault="00B16C30" w:rsidP="003C0E70">
      <w:pPr>
        <w:rPr>
          <w:sz w:val="28"/>
          <w:szCs w:val="28"/>
        </w:rPr>
      </w:pPr>
    </w:p>
    <w:p w:rsidR="006E08C5" w:rsidRPr="00A70CB4" w:rsidRDefault="006E08C5" w:rsidP="006E08C5">
      <w:pPr>
        <w:rPr>
          <w:sz w:val="28"/>
          <w:szCs w:val="28"/>
        </w:rPr>
      </w:pPr>
      <w:r w:rsidRPr="00A70CB4">
        <w:rPr>
          <w:sz w:val="28"/>
          <w:szCs w:val="28"/>
        </w:rPr>
        <w:t>Fecha: _____ / ______ / _______</w:t>
      </w:r>
    </w:p>
    <w:p w:rsidR="006E08C5" w:rsidRPr="00A70CB4" w:rsidRDefault="006E08C5" w:rsidP="006E08C5">
      <w:pPr>
        <w:rPr>
          <w:sz w:val="28"/>
          <w:szCs w:val="28"/>
        </w:rPr>
      </w:pPr>
      <w:r>
        <w:rPr>
          <w:sz w:val="28"/>
          <w:szCs w:val="28"/>
        </w:rPr>
        <w:t>Problema</w:t>
      </w:r>
      <w:r w:rsidRPr="00A70CB4">
        <w:rPr>
          <w:sz w:val="28"/>
          <w:szCs w:val="28"/>
        </w:rPr>
        <w:t>:</w:t>
      </w:r>
    </w:p>
    <w:p w:rsidR="006E08C5" w:rsidRPr="00A70CB4" w:rsidRDefault="006E08C5" w:rsidP="006E08C5">
      <w:pPr>
        <w:rPr>
          <w:sz w:val="28"/>
          <w:szCs w:val="28"/>
        </w:rPr>
      </w:pPr>
      <w:r w:rsidRPr="00A70CB4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16C30" w:rsidRPr="00A70CB4" w:rsidRDefault="00B16C30" w:rsidP="003C0E70">
      <w:pPr>
        <w:rPr>
          <w:sz w:val="28"/>
          <w:szCs w:val="28"/>
        </w:rPr>
      </w:pPr>
    </w:p>
    <w:sectPr w:rsidR="00B16C30" w:rsidRPr="00A70CB4" w:rsidSect="00A2482F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AEB" w:rsidRDefault="006A2AEB" w:rsidP="008D2E39">
      <w:pPr>
        <w:spacing w:after="0" w:line="240" w:lineRule="auto"/>
      </w:pPr>
      <w:r>
        <w:separator/>
      </w:r>
    </w:p>
  </w:endnote>
  <w:endnote w:type="continuationSeparator" w:id="0">
    <w:p w:rsidR="006A2AEB" w:rsidRDefault="006A2AEB" w:rsidP="008D2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E39" w:rsidRDefault="008D2E39">
    <w:pPr>
      <w:pStyle w:val="Piedepgina"/>
    </w:pPr>
    <w:r>
      <w:rPr>
        <w:noProof/>
        <w:lang w:eastAsia="es-CR"/>
      </w:rPr>
      <w:drawing>
        <wp:anchor distT="0" distB="0" distL="114300" distR="114300" simplePos="0" relativeHeight="251659264" behindDoc="1" locked="0" layoutInCell="1" allowOverlap="1" wp14:anchorId="5CCB1FF1" wp14:editId="779543FA">
          <wp:simplePos x="0" y="0"/>
          <wp:positionH relativeFrom="column">
            <wp:posOffset>62865</wp:posOffset>
          </wp:positionH>
          <wp:positionV relativeFrom="paragraph">
            <wp:posOffset>-241935</wp:posOffset>
          </wp:positionV>
          <wp:extent cx="6953250" cy="776605"/>
          <wp:effectExtent l="0" t="0" r="0" b="444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0" cy="776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5464" w:rsidRDefault="00E0546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AEB" w:rsidRDefault="006A2AEB" w:rsidP="008D2E39">
      <w:pPr>
        <w:spacing w:after="0" w:line="240" w:lineRule="auto"/>
      </w:pPr>
      <w:r>
        <w:separator/>
      </w:r>
    </w:p>
  </w:footnote>
  <w:footnote w:type="continuationSeparator" w:id="0">
    <w:p w:rsidR="006A2AEB" w:rsidRDefault="006A2AEB" w:rsidP="008D2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92F" w:rsidRDefault="006A2AEB">
    <w:pPr>
      <w:pStyle w:val="Encabezado"/>
    </w:pPr>
    <w:r>
      <w:rPr>
        <w:noProof/>
        <w:lang w:eastAsia="es-C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10281" o:spid="_x0000_s2051" type="#_x0000_t75" style="position:absolute;margin-left:0;margin-top:0;width:441.5pt;height:282.3pt;z-index:-251655168;mso-position-horizontal:center;mso-position-horizontal-relative:margin;mso-position-vertical:center;mso-position-vertical-relative:margin" o:allowincell="f">
          <v:imagedata r:id="rId1" o:title="sim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92F" w:rsidRDefault="006A2AEB">
    <w:pPr>
      <w:pStyle w:val="Encabezado"/>
    </w:pPr>
    <w:r>
      <w:rPr>
        <w:noProof/>
        <w:lang w:eastAsia="es-C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10282" o:spid="_x0000_s2052" type="#_x0000_t75" style="position:absolute;margin-left:0;margin-top:0;width:441.5pt;height:282.3pt;z-index:-251654144;mso-position-horizontal:center;mso-position-horizontal-relative:margin;mso-position-vertical:center;mso-position-vertical-relative:margin" o:allowincell="f">
          <v:imagedata r:id="rId1" o:title="sim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92F" w:rsidRDefault="006A2AEB">
    <w:pPr>
      <w:pStyle w:val="Encabezado"/>
    </w:pPr>
    <w:r>
      <w:rPr>
        <w:noProof/>
        <w:lang w:eastAsia="es-C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10280" o:spid="_x0000_s2050" type="#_x0000_t75" style="position:absolute;margin-left:0;margin-top:0;width:441.5pt;height:282.3pt;z-index:-251656192;mso-position-horizontal:center;mso-position-horizontal-relative:margin;mso-position-vertical:center;mso-position-vertical-relative:margin" o:allowincell="f">
          <v:imagedata r:id="rId1" o:title="sim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92F"/>
    <w:rsid w:val="000016DD"/>
    <w:rsid w:val="00033D69"/>
    <w:rsid w:val="00047CB6"/>
    <w:rsid w:val="0006172C"/>
    <w:rsid w:val="000D2649"/>
    <w:rsid w:val="000F5B23"/>
    <w:rsid w:val="00137007"/>
    <w:rsid w:val="001826B8"/>
    <w:rsid w:val="0019040E"/>
    <w:rsid w:val="001A0BD4"/>
    <w:rsid w:val="001B3B23"/>
    <w:rsid w:val="001E06A5"/>
    <w:rsid w:val="001E371A"/>
    <w:rsid w:val="002248D8"/>
    <w:rsid w:val="0024320C"/>
    <w:rsid w:val="00270DF1"/>
    <w:rsid w:val="00271C8F"/>
    <w:rsid w:val="002C576F"/>
    <w:rsid w:val="0030410F"/>
    <w:rsid w:val="00313964"/>
    <w:rsid w:val="00327321"/>
    <w:rsid w:val="00330235"/>
    <w:rsid w:val="003344E8"/>
    <w:rsid w:val="00336FB0"/>
    <w:rsid w:val="003649F3"/>
    <w:rsid w:val="00365558"/>
    <w:rsid w:val="003C0E70"/>
    <w:rsid w:val="003F23E2"/>
    <w:rsid w:val="00432E59"/>
    <w:rsid w:val="004418DB"/>
    <w:rsid w:val="00473832"/>
    <w:rsid w:val="004A16E0"/>
    <w:rsid w:val="004A31CF"/>
    <w:rsid w:val="004A3F80"/>
    <w:rsid w:val="004B492F"/>
    <w:rsid w:val="004D2992"/>
    <w:rsid w:val="004E14C6"/>
    <w:rsid w:val="004F2100"/>
    <w:rsid w:val="00500F52"/>
    <w:rsid w:val="00526F6D"/>
    <w:rsid w:val="0054656B"/>
    <w:rsid w:val="00580499"/>
    <w:rsid w:val="005971F4"/>
    <w:rsid w:val="005B3942"/>
    <w:rsid w:val="005C4879"/>
    <w:rsid w:val="00624535"/>
    <w:rsid w:val="00643C5C"/>
    <w:rsid w:val="00660B3C"/>
    <w:rsid w:val="00663633"/>
    <w:rsid w:val="006A2AEB"/>
    <w:rsid w:val="006E08C5"/>
    <w:rsid w:val="0072137E"/>
    <w:rsid w:val="00723508"/>
    <w:rsid w:val="00770193"/>
    <w:rsid w:val="007B021D"/>
    <w:rsid w:val="007B3BAA"/>
    <w:rsid w:val="007C6755"/>
    <w:rsid w:val="007E7CA8"/>
    <w:rsid w:val="008155D3"/>
    <w:rsid w:val="008A00E7"/>
    <w:rsid w:val="008A31EE"/>
    <w:rsid w:val="008A7A37"/>
    <w:rsid w:val="008C33FD"/>
    <w:rsid w:val="008D2E39"/>
    <w:rsid w:val="008F320D"/>
    <w:rsid w:val="00921070"/>
    <w:rsid w:val="0095461F"/>
    <w:rsid w:val="009664D7"/>
    <w:rsid w:val="009671BA"/>
    <w:rsid w:val="009721F1"/>
    <w:rsid w:val="009A783E"/>
    <w:rsid w:val="009F3919"/>
    <w:rsid w:val="00A2482F"/>
    <w:rsid w:val="00A268B8"/>
    <w:rsid w:val="00A33FBB"/>
    <w:rsid w:val="00A56638"/>
    <w:rsid w:val="00A63B40"/>
    <w:rsid w:val="00A70B4A"/>
    <w:rsid w:val="00A70CB4"/>
    <w:rsid w:val="00A77746"/>
    <w:rsid w:val="00A847F8"/>
    <w:rsid w:val="00A91FE4"/>
    <w:rsid w:val="00AD6BA5"/>
    <w:rsid w:val="00B05F5A"/>
    <w:rsid w:val="00B16C30"/>
    <w:rsid w:val="00B43285"/>
    <w:rsid w:val="00B45B98"/>
    <w:rsid w:val="00B603D1"/>
    <w:rsid w:val="00B74FF1"/>
    <w:rsid w:val="00B761B7"/>
    <w:rsid w:val="00BB18C5"/>
    <w:rsid w:val="00BE7F91"/>
    <w:rsid w:val="00C07702"/>
    <w:rsid w:val="00CE2721"/>
    <w:rsid w:val="00CE5102"/>
    <w:rsid w:val="00D45829"/>
    <w:rsid w:val="00D54CEB"/>
    <w:rsid w:val="00D86575"/>
    <w:rsid w:val="00DD6956"/>
    <w:rsid w:val="00E05464"/>
    <w:rsid w:val="00E30537"/>
    <w:rsid w:val="00E353B4"/>
    <w:rsid w:val="00E46BFE"/>
    <w:rsid w:val="00E56B25"/>
    <w:rsid w:val="00E74987"/>
    <w:rsid w:val="00E8322F"/>
    <w:rsid w:val="00EC7D61"/>
    <w:rsid w:val="00EF0A2D"/>
    <w:rsid w:val="00EF7307"/>
    <w:rsid w:val="00F121A3"/>
    <w:rsid w:val="00F244B9"/>
    <w:rsid w:val="00FA0AAD"/>
    <w:rsid w:val="00FA15B3"/>
    <w:rsid w:val="00FA5326"/>
    <w:rsid w:val="00FE2081"/>
    <w:rsid w:val="00FF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2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2E39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D2E3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D2E3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D2E39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8D2E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2E39"/>
  </w:style>
  <w:style w:type="paragraph" w:styleId="Piedepgina">
    <w:name w:val="footer"/>
    <w:basedOn w:val="Normal"/>
    <w:link w:val="PiedepginaCar"/>
    <w:uiPriority w:val="99"/>
    <w:unhideWhenUsed/>
    <w:rsid w:val="008D2E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2E39"/>
  </w:style>
  <w:style w:type="table" w:styleId="Tablaconcuadrcula">
    <w:name w:val="Table Grid"/>
    <w:basedOn w:val="Tablanormal"/>
    <w:uiPriority w:val="59"/>
    <w:rsid w:val="00001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0016D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nfasis5">
    <w:name w:val="Light List Accent 5"/>
    <w:basedOn w:val="Tablanormal"/>
    <w:uiPriority w:val="61"/>
    <w:rsid w:val="000016D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0016D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2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2E39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D2E3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D2E3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D2E39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8D2E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2E39"/>
  </w:style>
  <w:style w:type="paragraph" w:styleId="Piedepgina">
    <w:name w:val="footer"/>
    <w:basedOn w:val="Normal"/>
    <w:link w:val="PiedepginaCar"/>
    <w:uiPriority w:val="99"/>
    <w:unhideWhenUsed/>
    <w:rsid w:val="008D2E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2E39"/>
  </w:style>
  <w:style w:type="table" w:styleId="Tablaconcuadrcula">
    <w:name w:val="Table Grid"/>
    <w:basedOn w:val="Tablanormal"/>
    <w:uiPriority w:val="59"/>
    <w:rsid w:val="00001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0016D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nfasis5">
    <w:name w:val="Light List Accent 5"/>
    <w:basedOn w:val="Tablanormal"/>
    <w:uiPriority w:val="61"/>
    <w:rsid w:val="000016D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0016D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ocuments\HOJA%20MEMBRET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D6A7D-5470-4F57-81FF-031A76ED0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HOJA MEMBRETADA.dotx</Template>
  <TotalTime>4745</TotalTime>
  <Pages>8</Pages>
  <Words>1228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EQUIPO01</dc:creator>
  <cp:lastModifiedBy>Karen</cp:lastModifiedBy>
  <cp:revision>72</cp:revision>
  <cp:lastPrinted>2013-06-26T23:37:00Z</cp:lastPrinted>
  <dcterms:created xsi:type="dcterms:W3CDTF">2014-01-29T22:43:00Z</dcterms:created>
  <dcterms:modified xsi:type="dcterms:W3CDTF">2014-09-19T06:29:00Z</dcterms:modified>
</cp:coreProperties>
</file>